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1CCD" w14:textId="77777777" w:rsidR="00D077E9" w:rsidRDefault="00D077E9" w:rsidP="00D70D02">
      <w:r>
        <w:rPr>
          <w:noProof/>
        </w:rPr>
        <w:drawing>
          <wp:anchor distT="0" distB="0" distL="114300" distR="114300" simplePos="0" relativeHeight="251658240" behindDoc="1" locked="0" layoutInCell="1" allowOverlap="1" wp14:anchorId="3F21FE4D" wp14:editId="1625AD1D">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A1A79C3" w14:textId="77777777" w:rsidTr="00D077E9">
        <w:trPr>
          <w:trHeight w:val="1894"/>
        </w:trPr>
        <w:tc>
          <w:tcPr>
            <w:tcW w:w="5580" w:type="dxa"/>
            <w:tcBorders>
              <w:top w:val="nil"/>
              <w:left w:val="nil"/>
              <w:bottom w:val="nil"/>
              <w:right w:val="nil"/>
            </w:tcBorders>
          </w:tcPr>
          <w:p w14:paraId="496ED996" w14:textId="69C2353C" w:rsidR="00D077E9" w:rsidRDefault="00D077E9" w:rsidP="00D077E9">
            <w:r>
              <w:rPr>
                <w:noProof/>
              </w:rPr>
              <mc:AlternateContent>
                <mc:Choice Requires="wps">
                  <w:drawing>
                    <wp:inline distT="0" distB="0" distL="0" distR="0" wp14:anchorId="3E6EDC8B" wp14:editId="3E0FA460">
                      <wp:extent cx="3528695" cy="1539240"/>
                      <wp:effectExtent l="0" t="0" r="0" b="3810"/>
                      <wp:docPr id="8" name="Text Box 8"/>
                      <wp:cNvGraphicFramePr/>
                      <a:graphic xmlns:a="http://schemas.openxmlformats.org/drawingml/2006/main">
                        <a:graphicData uri="http://schemas.microsoft.com/office/word/2010/wordprocessingShape">
                          <wps:wsp>
                            <wps:cNvSpPr txBox="1"/>
                            <wps:spPr>
                              <a:xfrm>
                                <a:off x="0" y="0"/>
                                <a:ext cx="3528695" cy="1539240"/>
                              </a:xfrm>
                              <a:prstGeom prst="rect">
                                <a:avLst/>
                              </a:prstGeom>
                              <a:noFill/>
                              <a:ln w="6350">
                                <a:noFill/>
                              </a:ln>
                            </wps:spPr>
                            <wps:txbx>
                              <w:txbxContent>
                                <w:p w14:paraId="3B2BD1E8" w14:textId="77777777" w:rsidR="0013713B" w:rsidRPr="00BF77BC" w:rsidRDefault="0013713B" w:rsidP="00D077E9">
                                  <w:pPr>
                                    <w:pStyle w:val="Title"/>
                                    <w:spacing w:after="0"/>
                                    <w:rPr>
                                      <w:sz w:val="56"/>
                                    </w:rPr>
                                  </w:pPr>
                                  <w:r w:rsidRPr="00BF77BC">
                                    <w:rPr>
                                      <w:sz w:val="56"/>
                                    </w:rPr>
                                    <w:t>Tugas Akhir</w:t>
                                  </w:r>
                                </w:p>
                                <w:p w14:paraId="1B207A44" w14:textId="77777777" w:rsidR="0013713B" w:rsidRPr="00BF77BC" w:rsidRDefault="0013713B" w:rsidP="00D077E9">
                                  <w:pPr>
                                    <w:pStyle w:val="Title"/>
                                    <w:spacing w:after="0"/>
                                    <w:rPr>
                                      <w:sz w:val="56"/>
                                    </w:rPr>
                                  </w:pPr>
                                  <w:r w:rsidRPr="00BF77BC">
                                    <w:rPr>
                                      <w:sz w:val="56"/>
                                    </w:rPr>
                                    <w:t>Pemrograman</w:t>
                                  </w:r>
                                </w:p>
                                <w:p w14:paraId="47FF3308" w14:textId="7FD4C9B2" w:rsidR="0013713B" w:rsidRPr="00BF77BC" w:rsidRDefault="0013713B" w:rsidP="00D077E9">
                                  <w:pPr>
                                    <w:pStyle w:val="Title"/>
                                    <w:spacing w:after="0"/>
                                    <w:rPr>
                                      <w:sz w:val="56"/>
                                    </w:rPr>
                                  </w:pPr>
                                  <w:r w:rsidRPr="00BF77BC">
                                    <w:rPr>
                                      <w:sz w:val="56"/>
                                    </w:rPr>
                                    <w:t>Dasar</w:t>
                                  </w:r>
                                  <w:r>
                                    <w:rPr>
                                      <w:sz w:val="56"/>
                                    </w:rPr>
                                    <w:t xml:space="preserve"> – (T</w:t>
                                  </w:r>
                                  <w:r w:rsidR="00904F2A">
                                    <w:rPr>
                                      <w:sz w:val="56"/>
                                    </w:rPr>
                                    <w:t>I D</w:t>
                                  </w:r>
                                  <w:r>
                                    <w:rPr>
                                      <w:sz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E6EDC8B" id="_x0000_t202" coordsize="21600,21600" o:spt="202" path="m,l,21600r21600,l21600,xe">
                      <v:stroke joinstyle="miter"/>
                      <v:path gradientshapeok="t" o:connecttype="rect"/>
                    </v:shapetype>
                    <v:shape id="Text Box 8" o:spid="_x0000_s1026" type="#_x0000_t202" style="width:277.85pt;height:1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" filled="f" stroked="f" strokeweight=".5pt">
                      <v:textbox>
                        <w:txbxContent>
                          <w:p w14:paraId="3B2BD1E8" w14:textId="77777777" w:rsidR="0013713B" w:rsidRPr="00BF77BC" w:rsidRDefault="0013713B" w:rsidP="00D077E9">
                            <w:pPr>
                              <w:pStyle w:val="Title"/>
                              <w:spacing w:after="0"/>
                              <w:rPr>
                                <w:sz w:val="56"/>
                              </w:rPr>
                            </w:pPr>
                            <w:r w:rsidRPr="00BF77BC">
                              <w:rPr>
                                <w:sz w:val="56"/>
                              </w:rPr>
                              <w:t>Tugas Akhir</w:t>
                            </w:r>
                          </w:p>
                          <w:p w14:paraId="1B207A44" w14:textId="77777777" w:rsidR="0013713B" w:rsidRPr="00BF77BC" w:rsidRDefault="0013713B" w:rsidP="00D077E9">
                            <w:pPr>
                              <w:pStyle w:val="Title"/>
                              <w:spacing w:after="0"/>
                              <w:rPr>
                                <w:sz w:val="56"/>
                              </w:rPr>
                            </w:pPr>
                            <w:r w:rsidRPr="00BF77BC">
                              <w:rPr>
                                <w:sz w:val="56"/>
                              </w:rPr>
                              <w:t>Pemrograman</w:t>
                            </w:r>
                          </w:p>
                          <w:p w14:paraId="47FF3308" w14:textId="7FD4C9B2" w:rsidR="0013713B" w:rsidRPr="00BF77BC" w:rsidRDefault="0013713B" w:rsidP="00D077E9">
                            <w:pPr>
                              <w:pStyle w:val="Title"/>
                              <w:spacing w:after="0"/>
                              <w:rPr>
                                <w:sz w:val="56"/>
                              </w:rPr>
                            </w:pPr>
                            <w:r w:rsidRPr="00BF77BC">
                              <w:rPr>
                                <w:sz w:val="56"/>
                              </w:rPr>
                              <w:t>Dasar</w:t>
                            </w:r>
                            <w:r>
                              <w:rPr>
                                <w:sz w:val="56"/>
                              </w:rPr>
                              <w:t xml:space="preserve"> – (T</w:t>
                            </w:r>
                            <w:r w:rsidR="00904F2A">
                              <w:rPr>
                                <w:sz w:val="56"/>
                              </w:rPr>
                              <w:t>I D</w:t>
                            </w:r>
                            <w:r>
                              <w:rPr>
                                <w:sz w:val="56"/>
                              </w:rPr>
                              <w:t>)</w:t>
                            </w:r>
                          </w:p>
                        </w:txbxContent>
                      </v:textbox>
                      <w10:anchorlock/>
                    </v:shape>
                  </w:pict>
                </mc:Fallback>
              </mc:AlternateContent>
            </w:r>
          </w:p>
          <w:p w14:paraId="3C9E25BC" w14:textId="77777777" w:rsidR="00D077E9" w:rsidRDefault="00D077E9" w:rsidP="00D077E9"/>
        </w:tc>
      </w:tr>
      <w:tr w:rsidR="00D077E9" w14:paraId="044E6888" w14:textId="77777777" w:rsidTr="00D077E9">
        <w:trPr>
          <w:trHeight w:val="7636"/>
        </w:trPr>
        <w:tc>
          <w:tcPr>
            <w:tcW w:w="5580" w:type="dxa"/>
            <w:tcBorders>
              <w:top w:val="nil"/>
              <w:left w:val="nil"/>
              <w:bottom w:val="nil"/>
              <w:right w:val="nil"/>
            </w:tcBorders>
          </w:tcPr>
          <w:p w14:paraId="04BDE6DD" w14:textId="552CE15A" w:rsidR="00D077E9" w:rsidRDefault="00BF77BC" w:rsidP="00D077E9">
            <w:pPr>
              <w:rPr>
                <w:noProof/>
              </w:rPr>
            </w:pPr>
            <w:r>
              <w:rPr>
                <w:noProof/>
              </w:rPr>
              <mc:AlternateContent>
                <mc:Choice Requires="wps">
                  <w:drawing>
                    <wp:inline distT="0" distB="0" distL="0" distR="0" wp14:anchorId="7921D595" wp14:editId="220BA5C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1AA3F9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E618C68" w14:textId="77777777" w:rsidTr="00D077E9">
        <w:trPr>
          <w:trHeight w:val="2171"/>
        </w:trPr>
        <w:tc>
          <w:tcPr>
            <w:tcW w:w="5580" w:type="dxa"/>
            <w:tcBorders>
              <w:top w:val="nil"/>
              <w:left w:val="nil"/>
              <w:bottom w:val="nil"/>
              <w:right w:val="nil"/>
            </w:tcBorders>
          </w:tcPr>
          <w:sdt>
            <w:sdtPr>
              <w:id w:val="1080870105"/>
              <w:placeholder>
                <w:docPart w:val="554FA4F90B7C4971A70AE402974DD449"/>
              </w:placeholder>
              <w15:appearance w15:val="hidden"/>
            </w:sdtPr>
            <w:sdtEndPr/>
            <w:sdtContent>
              <w:p w14:paraId="4F0CDE61" w14:textId="515A07F3" w:rsidR="00D077E9" w:rsidRDefault="001E6EBB" w:rsidP="00D077E9">
                <w:r>
                  <w:rPr>
                    <w:rStyle w:val="SubtitleChar"/>
                    <w:b w:val="0"/>
                  </w:rPr>
                  <w:t>ganjil 2024</w:t>
                </w:r>
              </w:p>
            </w:sdtContent>
          </w:sdt>
          <w:p w14:paraId="3BBC1930" w14:textId="1F4D534E" w:rsidR="00D077E9" w:rsidRDefault="00D077E9" w:rsidP="00D077E9">
            <w:pPr>
              <w:rPr>
                <w:noProof/>
                <w:sz w:val="10"/>
                <w:szCs w:val="10"/>
              </w:rPr>
            </w:pPr>
            <w:r w:rsidRPr="00D86945">
              <w:rPr>
                <w:noProof/>
                <w:sz w:val="10"/>
                <w:szCs w:val="10"/>
              </w:rPr>
              <mc:AlternateContent>
                <mc:Choice Requires="wps">
                  <w:drawing>
                    <wp:inline distT="0" distB="0" distL="0" distR="0" wp14:anchorId="33E26A87" wp14:editId="101D843A">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E7EBB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A1F1A22" w14:textId="77777777" w:rsidR="00D077E9" w:rsidRDefault="00D077E9" w:rsidP="00D077E9">
            <w:pPr>
              <w:rPr>
                <w:noProof/>
                <w:sz w:val="10"/>
                <w:szCs w:val="10"/>
              </w:rPr>
            </w:pPr>
          </w:p>
          <w:p w14:paraId="563A6012" w14:textId="77777777" w:rsidR="00D077E9" w:rsidRDefault="00D077E9" w:rsidP="00D077E9">
            <w:pPr>
              <w:rPr>
                <w:noProof/>
                <w:sz w:val="10"/>
                <w:szCs w:val="10"/>
              </w:rPr>
            </w:pPr>
          </w:p>
          <w:p w14:paraId="18846497" w14:textId="096E93F8" w:rsidR="00D077E9" w:rsidRPr="00904F2A" w:rsidRDefault="00A44F08" w:rsidP="00D077E9">
            <w:sdt>
              <w:sdtPr>
                <w:id w:val="-1740469667"/>
                <w:placeholder>
                  <w:docPart w:val="0715FE3EB64343878F4627053C323AD3"/>
                </w:placeholder>
                <w15:appearance w15:val="hidden"/>
              </w:sdtPr>
              <w:sdtEndPr/>
              <w:sdtContent>
                <w:r w:rsidR="00904F2A" w:rsidRPr="00904F2A">
                  <w:t>MADE PUJA RAJISTHA AW</w:t>
                </w:r>
              </w:sdtContent>
            </w:sdt>
          </w:p>
          <w:p w14:paraId="2A13A45D" w14:textId="2A91FDF4" w:rsidR="00D077E9" w:rsidRPr="00904F2A" w:rsidRDefault="00904F2A" w:rsidP="00D077E9">
            <w:r w:rsidRPr="00904F2A">
              <w:t>245150707111056</w:t>
            </w:r>
          </w:p>
          <w:p w14:paraId="4E953D68" w14:textId="77777777" w:rsidR="00D077E9" w:rsidRPr="00D86945" w:rsidRDefault="00D077E9" w:rsidP="00D077E9">
            <w:pPr>
              <w:rPr>
                <w:noProof/>
                <w:sz w:val="10"/>
                <w:szCs w:val="10"/>
              </w:rPr>
            </w:pPr>
          </w:p>
        </w:tc>
      </w:tr>
    </w:tbl>
    <w:p w14:paraId="0F545284" w14:textId="77777777" w:rsidR="00D077E9" w:rsidRDefault="00D077E9">
      <w:pPr>
        <w:spacing w:after="200"/>
      </w:pPr>
      <w:r>
        <w:rPr>
          <w:noProof/>
        </w:rPr>
        <mc:AlternateContent>
          <mc:Choice Requires="wps">
            <w:drawing>
              <wp:anchor distT="0" distB="0" distL="114300" distR="114300" simplePos="0" relativeHeight="251659264" behindDoc="1" locked="0" layoutInCell="1" allowOverlap="1" wp14:anchorId="57666DF9" wp14:editId="0F95DF8C">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8256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03ADBB88" wp14:editId="3AFFF054">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82538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30EE5889" w14:textId="77777777" w:rsidR="0087605E" w:rsidRDefault="0013713B" w:rsidP="0013713B">
      <w:pPr>
        <w:pStyle w:val="Heading1"/>
        <w:numPr>
          <w:ilvl w:val="0"/>
          <w:numId w:val="4"/>
        </w:numPr>
      </w:pPr>
      <w:r>
        <w:lastRenderedPageBreak/>
        <w:t>Deskripsi</w:t>
      </w:r>
      <w:r w:rsidR="00BF77BC">
        <w:t xml:space="preserve"> aplikasi</w:t>
      </w:r>
    </w:p>
    <w:p w14:paraId="4442D3CD" w14:textId="77777777" w:rsidR="00461F22" w:rsidRPr="00461F22" w:rsidRDefault="00461F22" w:rsidP="00461F22">
      <w:pPr>
        <w:pStyle w:val="Content"/>
        <w:ind w:firstLine="360"/>
        <w:jc w:val="both"/>
        <w:rPr>
          <w:color w:val="auto"/>
        </w:rPr>
      </w:pPr>
      <w:r w:rsidRPr="00461F22">
        <w:rPr>
          <w:color w:val="auto"/>
        </w:rPr>
        <w:t>Aplikasi ini dikembangkan untuk memberikan solusi praktis bagi permasalahan umum yang sering dihadapi oleh banyak orang, yaitu kesulitan dalam mengatur dan mengelola kegiatan sehari-hari. Dalam kehidupan yang serba cepat, sering kali seseorang lupa akan tugas penting, melewatkan janji temu, atau kesulitan menyusun jadwal dengan baik. Hal ini dapat berdampak pada penurunan produktivitas, ketidakteraturan, bahkan stres karena tidak terorganisirnya waktu dengan efektif.</w:t>
      </w:r>
    </w:p>
    <w:p w14:paraId="52C4308B" w14:textId="77777777" w:rsidR="00461F22" w:rsidRPr="00461F22" w:rsidRDefault="00461F22" w:rsidP="00461F22">
      <w:pPr>
        <w:pStyle w:val="Content"/>
        <w:jc w:val="both"/>
        <w:rPr>
          <w:color w:val="auto"/>
        </w:rPr>
      </w:pPr>
    </w:p>
    <w:p w14:paraId="4B8732DD" w14:textId="77777777" w:rsidR="00461F22" w:rsidRPr="00461F22" w:rsidRDefault="00461F22" w:rsidP="00461F22">
      <w:pPr>
        <w:pStyle w:val="Content"/>
        <w:ind w:firstLine="360"/>
        <w:jc w:val="both"/>
        <w:rPr>
          <w:color w:val="auto"/>
        </w:rPr>
      </w:pPr>
      <w:r w:rsidRPr="00461F22">
        <w:rPr>
          <w:color w:val="auto"/>
        </w:rPr>
        <w:t>Aplikasi ini hadir sebagai alat bantu yang dirancang khusus untuk membantu pengguna mencatat, mengelola, dan mengingatkan berbagai kegiatan mereka. Dengan menyediakan fitur-fitur inti seperti menambah, mengedit, menghapus, dan menampilkan kegiatan, aplikasi ini mempermudah pengguna dalam menyusun jadwal dan memastikan semua tugas atau acara penting dapat terpantau dengan baik. Selain itu, pengingat yang dapat disesuaikan memungkinkan pengguna untuk menghindari kelalaian atau keterlambatan dalam menyelesaikan kewajiban mereka.</w:t>
      </w:r>
    </w:p>
    <w:p w14:paraId="1CB7377B" w14:textId="77777777" w:rsidR="00461F22" w:rsidRPr="00461F22" w:rsidRDefault="00461F22" w:rsidP="00461F22">
      <w:pPr>
        <w:pStyle w:val="Content"/>
        <w:jc w:val="both"/>
        <w:rPr>
          <w:color w:val="auto"/>
        </w:rPr>
      </w:pPr>
    </w:p>
    <w:p w14:paraId="7560C05B" w14:textId="1B491D67" w:rsidR="00BF77BC" w:rsidRDefault="00461F22" w:rsidP="00461F22">
      <w:pPr>
        <w:pStyle w:val="Content"/>
        <w:ind w:firstLine="360"/>
        <w:jc w:val="both"/>
        <w:rPr>
          <w:color w:val="auto"/>
        </w:rPr>
      </w:pPr>
      <w:r w:rsidRPr="00461F22">
        <w:rPr>
          <w:color w:val="auto"/>
        </w:rPr>
        <w:t>Tujuan utama dari pengembangan aplikasi ini adalah untuk meningkatkan produktivitas pengguna, membantu mereka mengelola waktu dengan lebih efisien, dan menciptakan keseimbangan yang lebih baik antara pekerjaan dan kehidupan pribadi. Dengan aplikasi ini, pengguna diharapkan dapat mengurangi stres akibat jadwal yang berantakan, lebih fokus pada prioritas mereka, dan menjalani aktivitas sehari-hari dengan lebih terorganisir.</w:t>
      </w:r>
    </w:p>
    <w:p w14:paraId="5EF9BD6D" w14:textId="2DE4E39A" w:rsidR="003E4220" w:rsidRDefault="003E4220" w:rsidP="00461F22">
      <w:pPr>
        <w:pStyle w:val="Content"/>
        <w:ind w:firstLine="360"/>
        <w:jc w:val="both"/>
        <w:rPr>
          <w:color w:val="auto"/>
        </w:rPr>
      </w:pPr>
    </w:p>
    <w:p w14:paraId="40FC5F17" w14:textId="2CD8CE86" w:rsidR="003E4220" w:rsidRDefault="003E4220" w:rsidP="00461F22">
      <w:pPr>
        <w:pStyle w:val="Content"/>
        <w:ind w:firstLine="360"/>
        <w:jc w:val="both"/>
        <w:rPr>
          <w:color w:val="auto"/>
        </w:rPr>
      </w:pPr>
    </w:p>
    <w:p w14:paraId="1477A401" w14:textId="4CDB6C1D" w:rsidR="003E4220" w:rsidRDefault="003E4220" w:rsidP="00461F22">
      <w:pPr>
        <w:pStyle w:val="Content"/>
        <w:ind w:firstLine="360"/>
        <w:jc w:val="both"/>
        <w:rPr>
          <w:color w:val="auto"/>
        </w:rPr>
      </w:pPr>
    </w:p>
    <w:p w14:paraId="18CF85C1" w14:textId="6C4B0232" w:rsidR="003E4220" w:rsidRDefault="003E4220" w:rsidP="00461F22">
      <w:pPr>
        <w:pStyle w:val="Content"/>
        <w:ind w:firstLine="360"/>
        <w:jc w:val="both"/>
        <w:rPr>
          <w:color w:val="auto"/>
        </w:rPr>
      </w:pPr>
    </w:p>
    <w:p w14:paraId="14A02424" w14:textId="5E9722D0" w:rsidR="003E4220" w:rsidRDefault="003E4220" w:rsidP="00461F22">
      <w:pPr>
        <w:pStyle w:val="Content"/>
        <w:ind w:firstLine="360"/>
        <w:jc w:val="both"/>
        <w:rPr>
          <w:color w:val="auto"/>
        </w:rPr>
      </w:pPr>
    </w:p>
    <w:p w14:paraId="069E82B5" w14:textId="0A090DFC" w:rsidR="003E4220" w:rsidRDefault="003E4220" w:rsidP="00461F22">
      <w:pPr>
        <w:pStyle w:val="Content"/>
        <w:ind w:firstLine="360"/>
        <w:jc w:val="both"/>
        <w:rPr>
          <w:color w:val="auto"/>
        </w:rPr>
      </w:pPr>
    </w:p>
    <w:p w14:paraId="186A20D1" w14:textId="77777777" w:rsidR="003E4220" w:rsidRPr="00461F22" w:rsidRDefault="003E4220" w:rsidP="00461F22">
      <w:pPr>
        <w:pStyle w:val="Content"/>
        <w:ind w:firstLine="360"/>
        <w:jc w:val="both"/>
        <w:rPr>
          <w:color w:val="auto"/>
        </w:rPr>
      </w:pPr>
    </w:p>
    <w:p w14:paraId="1BC06A75" w14:textId="77777777" w:rsidR="00BF77BC" w:rsidRDefault="0013713B" w:rsidP="0013713B">
      <w:pPr>
        <w:pStyle w:val="Heading1"/>
        <w:numPr>
          <w:ilvl w:val="0"/>
          <w:numId w:val="4"/>
        </w:numPr>
      </w:pPr>
      <w:r>
        <w:lastRenderedPageBreak/>
        <w:t>Fitur aplikasi</w:t>
      </w:r>
    </w:p>
    <w:p w14:paraId="3FC0C6AC" w14:textId="77777777" w:rsidR="00BF77BC" w:rsidRDefault="00BF77BC" w:rsidP="00BF77BC">
      <w:pPr>
        <w:pStyle w:val="Content"/>
        <w:rPr>
          <w:color w:val="FF0000"/>
        </w:rPr>
      </w:pPr>
      <w:r w:rsidRPr="0013713B">
        <w:rPr>
          <w:color w:val="FF0000"/>
        </w:rPr>
        <w:t>Pada bagian ini, jelaskan fitur-fitur atau fungsi  yang dimiliki oleh aplikasi. Jelaskan juga mengenai input, serta output yang dihasilkan oleh aplikasi</w:t>
      </w:r>
      <w:r w:rsidR="0013713B">
        <w:rPr>
          <w:color w:val="FF0000"/>
        </w:rPr>
        <w:t>.</w:t>
      </w:r>
    </w:p>
    <w:p w14:paraId="62584E8C" w14:textId="3A79A21B" w:rsidR="00B13CD7" w:rsidRPr="003E4220" w:rsidRDefault="00C2683A" w:rsidP="00BF77BC">
      <w:pPr>
        <w:pStyle w:val="Content"/>
        <w:rPr>
          <w:color w:val="FF0000"/>
        </w:rPr>
      </w:pPr>
      <w:r>
        <w:rPr>
          <w:color w:val="FF0000"/>
        </w:rPr>
        <w:t>Tampilkan juga screenshot jalannya aplikasi.</w:t>
      </w:r>
    </w:p>
    <w:p w14:paraId="1B7A187D" w14:textId="77777777" w:rsidR="00240452" w:rsidRDefault="003E4220" w:rsidP="00240452">
      <w:pPr>
        <w:pStyle w:val="Heading1"/>
        <w:spacing w:before="0"/>
        <w:rPr>
          <w:rFonts w:asciiTheme="minorHAnsi" w:eastAsiaTheme="minorEastAsia" w:hAnsiTheme="minorHAnsi" w:cstheme="minorBidi"/>
          <w:bCs/>
          <w:color w:val="auto"/>
          <w:kern w:val="0"/>
          <w:sz w:val="28"/>
          <w:szCs w:val="22"/>
        </w:rPr>
      </w:pPr>
      <w:r w:rsidRPr="003E4220">
        <w:rPr>
          <w:rFonts w:asciiTheme="minorHAnsi" w:eastAsiaTheme="minorEastAsia" w:hAnsiTheme="minorHAnsi" w:cstheme="minorBidi"/>
          <w:bCs/>
          <w:color w:val="auto"/>
          <w:kern w:val="0"/>
          <w:sz w:val="28"/>
          <w:szCs w:val="22"/>
        </w:rPr>
        <w:lastRenderedPageBreak/>
        <w:t>1. Menambah Kegiatan</w:t>
      </w:r>
    </w:p>
    <w:p w14:paraId="00F00870" w14:textId="46BB535E" w:rsidR="003E4220" w:rsidRPr="00240452" w:rsidRDefault="003E4220" w:rsidP="00240452">
      <w:pPr>
        <w:pStyle w:val="Heading1"/>
        <w:spacing w:before="0"/>
        <w:rPr>
          <w:rFonts w:asciiTheme="minorHAnsi" w:eastAsiaTheme="minorEastAsia" w:hAnsiTheme="minorHAnsi" w:cstheme="minorBidi"/>
          <w:bCs/>
          <w:color w:val="auto"/>
          <w:kern w:val="0"/>
          <w:sz w:val="28"/>
          <w:szCs w:val="22"/>
        </w:rPr>
      </w:pPr>
      <w:r w:rsidRPr="003E4220">
        <w:rPr>
          <w:rFonts w:asciiTheme="minorHAnsi" w:eastAsiaTheme="minorEastAsia" w:hAnsiTheme="minorHAnsi" w:cstheme="minorBidi"/>
          <w:b w:val="0"/>
          <w:color w:val="auto"/>
          <w:kern w:val="0"/>
          <w:sz w:val="28"/>
          <w:szCs w:val="22"/>
        </w:rPr>
        <w:t>Fungsi:</w:t>
      </w:r>
    </w:p>
    <w:p w14:paraId="13806DFB" w14:textId="77777777" w:rsidR="003E4220" w:rsidRPr="003E4220" w:rsidRDefault="003E4220" w:rsidP="00240452">
      <w:pPr>
        <w:pStyle w:val="Heading1"/>
        <w:spacing w:before="0"/>
        <w:ind w:firstLine="36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Memungkinkan pengguna untuk menambahkan kegiatan baru ke dalam daftar. Setiap kegiatan dapat mencakup informasi seperti nama, deskripsi, tanggal, waktu, dan kategori (misalnya pekerjaan, pribadi, atau lainnya).</w:t>
      </w:r>
    </w:p>
    <w:p w14:paraId="4107FFFD" w14:textId="77777777" w:rsidR="003E4220" w:rsidRPr="00240452" w:rsidRDefault="003E4220" w:rsidP="00240452">
      <w:pPr>
        <w:pStyle w:val="Heading1"/>
        <w:spacing w:before="0"/>
        <w:rPr>
          <w:rFonts w:asciiTheme="minorHAnsi" w:eastAsiaTheme="minorEastAsia" w:hAnsiTheme="minorHAnsi" w:cstheme="minorBidi"/>
          <w:b w:val="0"/>
          <w:i/>
          <w:iCs/>
          <w:color w:val="auto"/>
          <w:kern w:val="0"/>
          <w:sz w:val="28"/>
          <w:szCs w:val="22"/>
        </w:rPr>
      </w:pPr>
      <w:r w:rsidRPr="00240452">
        <w:rPr>
          <w:rFonts w:asciiTheme="minorHAnsi" w:eastAsiaTheme="minorEastAsia" w:hAnsiTheme="minorHAnsi" w:cstheme="minorBidi"/>
          <w:b w:val="0"/>
          <w:i/>
          <w:iCs/>
          <w:color w:val="auto"/>
          <w:kern w:val="0"/>
          <w:sz w:val="28"/>
          <w:szCs w:val="22"/>
        </w:rPr>
        <w:t>Input:</w:t>
      </w:r>
    </w:p>
    <w:p w14:paraId="6AF46F07" w14:textId="23CA2EF1"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Nama kegiatan (teks)</w:t>
      </w:r>
    </w:p>
    <w:p w14:paraId="3E544718" w14:textId="77D99853"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Deskripsi kegiatan (teks)</w:t>
      </w:r>
    </w:p>
    <w:p w14:paraId="42383EC2" w14:textId="142656F4"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Tanggal kegiatan (format: YYYY-MM-DD)</w:t>
      </w:r>
    </w:p>
    <w:p w14:paraId="76871366" w14:textId="350BC1AA"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Waktu kegiatan (format: HH)</w:t>
      </w:r>
    </w:p>
    <w:p w14:paraId="37002AA4" w14:textId="68CC471F"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Kategori kegiatan (teks, dapat dipilih dari daftar kategori yang tersedia)</w:t>
      </w:r>
    </w:p>
    <w:p w14:paraId="1C70A66E" w14:textId="77777777" w:rsidR="003E4220" w:rsidRPr="00240452" w:rsidRDefault="003E4220" w:rsidP="00240452">
      <w:pPr>
        <w:pStyle w:val="Heading1"/>
        <w:spacing w:before="0"/>
        <w:rPr>
          <w:rFonts w:asciiTheme="minorHAnsi" w:eastAsiaTheme="minorEastAsia" w:hAnsiTheme="minorHAnsi" w:cstheme="minorBidi"/>
          <w:b w:val="0"/>
          <w:i/>
          <w:iCs/>
          <w:color w:val="auto"/>
          <w:kern w:val="0"/>
          <w:sz w:val="28"/>
          <w:szCs w:val="22"/>
        </w:rPr>
      </w:pPr>
      <w:r w:rsidRPr="00240452">
        <w:rPr>
          <w:rFonts w:asciiTheme="minorHAnsi" w:eastAsiaTheme="minorEastAsia" w:hAnsiTheme="minorHAnsi" w:cstheme="minorBidi"/>
          <w:b w:val="0"/>
          <w:i/>
          <w:iCs/>
          <w:color w:val="auto"/>
          <w:kern w:val="0"/>
          <w:sz w:val="28"/>
          <w:szCs w:val="22"/>
        </w:rPr>
        <w:t>Output:</w:t>
      </w:r>
    </w:p>
    <w:p w14:paraId="721F1D7C" w14:textId="63524945" w:rsidR="00240452" w:rsidRDefault="003E4220" w:rsidP="00BB6465">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Kegiatan baru ditambahkan ke dalam daftar dan ditampilkan pada layar utama.</w:t>
      </w:r>
    </w:p>
    <w:p w14:paraId="66D1BC1F" w14:textId="77777777" w:rsidR="00BB6465" w:rsidRPr="00BB6465" w:rsidRDefault="00BB6465" w:rsidP="00BB6465">
      <w:pPr>
        <w:pStyle w:val="Heading1"/>
        <w:spacing w:before="0"/>
        <w:ind w:left="720"/>
        <w:rPr>
          <w:rFonts w:asciiTheme="minorHAnsi" w:eastAsiaTheme="minorEastAsia" w:hAnsiTheme="minorHAnsi" w:cstheme="minorBidi"/>
          <w:b w:val="0"/>
          <w:color w:val="auto"/>
          <w:kern w:val="0"/>
          <w:sz w:val="28"/>
          <w:szCs w:val="22"/>
        </w:rPr>
      </w:pPr>
    </w:p>
    <w:p w14:paraId="7AD7A85B" w14:textId="5FF5C1F7" w:rsidR="003E4220" w:rsidRPr="00240452" w:rsidRDefault="003E4220" w:rsidP="00240452">
      <w:pPr>
        <w:pStyle w:val="Heading1"/>
        <w:spacing w:before="0"/>
        <w:rPr>
          <w:rFonts w:asciiTheme="minorHAnsi" w:eastAsiaTheme="minorEastAsia" w:hAnsiTheme="minorHAnsi" w:cstheme="minorBidi"/>
          <w:bCs/>
          <w:color w:val="auto"/>
          <w:kern w:val="0"/>
          <w:sz w:val="28"/>
          <w:szCs w:val="22"/>
        </w:rPr>
      </w:pPr>
      <w:r w:rsidRPr="00240452">
        <w:rPr>
          <w:rFonts w:asciiTheme="minorHAnsi" w:eastAsiaTheme="minorEastAsia" w:hAnsiTheme="minorHAnsi" w:cstheme="minorBidi"/>
          <w:bCs/>
          <w:color w:val="auto"/>
          <w:kern w:val="0"/>
          <w:sz w:val="28"/>
          <w:szCs w:val="22"/>
        </w:rPr>
        <w:t>2. Mengedit dan Menghapus Kegiatan</w:t>
      </w:r>
    </w:p>
    <w:p w14:paraId="3E629DC6" w14:textId="77777777" w:rsidR="003E4220" w:rsidRPr="003E4220" w:rsidRDefault="003E4220" w:rsidP="00240452">
      <w:pPr>
        <w:pStyle w:val="Heading1"/>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Fungsi:</w:t>
      </w:r>
    </w:p>
    <w:p w14:paraId="684B925D" w14:textId="77777777" w:rsidR="003E4220" w:rsidRPr="003E4220" w:rsidRDefault="003E4220" w:rsidP="00240452">
      <w:pPr>
        <w:pStyle w:val="Heading1"/>
        <w:spacing w:before="0"/>
        <w:ind w:firstLine="36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Pengguna dapat mengubah informasi kegiatan yang sudah ada atau menghapus kegiatan yang tidak diperlukan.</w:t>
      </w:r>
    </w:p>
    <w:p w14:paraId="363AE708" w14:textId="77777777" w:rsidR="003E4220" w:rsidRPr="00240452" w:rsidRDefault="003E4220" w:rsidP="00240452">
      <w:pPr>
        <w:pStyle w:val="Heading1"/>
        <w:spacing w:before="0"/>
        <w:rPr>
          <w:rFonts w:asciiTheme="minorHAnsi" w:eastAsiaTheme="minorEastAsia" w:hAnsiTheme="minorHAnsi" w:cstheme="minorBidi"/>
          <w:b w:val="0"/>
          <w:i/>
          <w:iCs/>
          <w:color w:val="auto"/>
          <w:kern w:val="0"/>
          <w:sz w:val="28"/>
          <w:szCs w:val="22"/>
        </w:rPr>
      </w:pPr>
      <w:r w:rsidRPr="00240452">
        <w:rPr>
          <w:rFonts w:asciiTheme="minorHAnsi" w:eastAsiaTheme="minorEastAsia" w:hAnsiTheme="minorHAnsi" w:cstheme="minorBidi"/>
          <w:b w:val="0"/>
          <w:i/>
          <w:iCs/>
          <w:color w:val="auto"/>
          <w:kern w:val="0"/>
          <w:sz w:val="28"/>
          <w:szCs w:val="22"/>
        </w:rPr>
        <w:t>Input:</w:t>
      </w:r>
    </w:p>
    <w:p w14:paraId="0CBDF14E" w14:textId="380F37D1"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Pilihan kegiatan berdasarkan indeks atau nama untuk diedit atau dihapus.</w:t>
      </w:r>
    </w:p>
    <w:p w14:paraId="6DDEF72E" w14:textId="0234AC32"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Informasi baru untuk kegiatan yang diedit (opsional).</w:t>
      </w:r>
    </w:p>
    <w:p w14:paraId="1DBD823E" w14:textId="77777777" w:rsidR="003E4220" w:rsidRPr="003E4220" w:rsidRDefault="003E4220" w:rsidP="00240452">
      <w:pPr>
        <w:pStyle w:val="Heading1"/>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Output:</w:t>
      </w:r>
    </w:p>
    <w:p w14:paraId="0A3A58F9" w14:textId="405C31C6"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Mengedit: Kegiatan diperbarui dengan informasi baru.</w:t>
      </w:r>
    </w:p>
    <w:p w14:paraId="7B73F0C4" w14:textId="60EADD71"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Menghapus: Kegiatan dihapus dari daftar dan tidak lagi ditampilkan.</w:t>
      </w:r>
    </w:p>
    <w:p w14:paraId="432F9342" w14:textId="77777777" w:rsidR="00240452" w:rsidRDefault="00240452" w:rsidP="00240452">
      <w:pPr>
        <w:pStyle w:val="Heading1"/>
        <w:spacing w:before="0"/>
        <w:rPr>
          <w:rFonts w:asciiTheme="minorHAnsi" w:eastAsiaTheme="minorEastAsia" w:hAnsiTheme="minorHAnsi" w:cstheme="minorBidi"/>
          <w:b w:val="0"/>
          <w:color w:val="auto"/>
          <w:kern w:val="0"/>
          <w:sz w:val="28"/>
          <w:szCs w:val="22"/>
        </w:rPr>
      </w:pPr>
    </w:p>
    <w:p w14:paraId="583A2CE4" w14:textId="2D3E1EC7" w:rsidR="003E4220" w:rsidRPr="00240452" w:rsidRDefault="003E4220" w:rsidP="00240452">
      <w:pPr>
        <w:pStyle w:val="Heading1"/>
        <w:spacing w:before="0"/>
        <w:rPr>
          <w:rFonts w:asciiTheme="minorHAnsi" w:eastAsiaTheme="minorEastAsia" w:hAnsiTheme="minorHAnsi" w:cstheme="minorBidi"/>
          <w:bCs/>
          <w:color w:val="auto"/>
          <w:kern w:val="0"/>
          <w:sz w:val="28"/>
          <w:szCs w:val="22"/>
        </w:rPr>
      </w:pPr>
      <w:r w:rsidRPr="00240452">
        <w:rPr>
          <w:rFonts w:asciiTheme="minorHAnsi" w:eastAsiaTheme="minorEastAsia" w:hAnsiTheme="minorHAnsi" w:cstheme="minorBidi"/>
          <w:bCs/>
          <w:color w:val="auto"/>
          <w:kern w:val="0"/>
          <w:sz w:val="28"/>
          <w:szCs w:val="22"/>
        </w:rPr>
        <w:t>3. Menampilkan Kegiatan</w:t>
      </w:r>
    </w:p>
    <w:p w14:paraId="4AD910ED" w14:textId="77777777" w:rsidR="003E4220" w:rsidRPr="003E4220" w:rsidRDefault="003E4220" w:rsidP="00240452">
      <w:pPr>
        <w:pStyle w:val="Heading1"/>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Fungsi:</w:t>
      </w:r>
    </w:p>
    <w:p w14:paraId="046B35BC" w14:textId="77777777" w:rsidR="003E4220" w:rsidRPr="003E4220" w:rsidRDefault="003E4220" w:rsidP="00240452">
      <w:pPr>
        <w:pStyle w:val="Heading1"/>
        <w:spacing w:before="0"/>
        <w:ind w:firstLine="36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Menampilkan seluruh kegiatan yang telah dijadwalkan, dengan opsi filter berdasarkan kategori atau tanggal tertentu.</w:t>
      </w:r>
    </w:p>
    <w:p w14:paraId="1FF91469" w14:textId="77777777" w:rsidR="003E4220" w:rsidRPr="00240452" w:rsidRDefault="003E4220" w:rsidP="00240452">
      <w:pPr>
        <w:pStyle w:val="Heading1"/>
        <w:spacing w:before="0"/>
        <w:rPr>
          <w:rFonts w:asciiTheme="minorHAnsi" w:eastAsiaTheme="minorEastAsia" w:hAnsiTheme="minorHAnsi" w:cstheme="minorBidi"/>
          <w:b w:val="0"/>
          <w:i/>
          <w:iCs/>
          <w:color w:val="auto"/>
          <w:kern w:val="0"/>
          <w:sz w:val="28"/>
          <w:szCs w:val="22"/>
        </w:rPr>
      </w:pPr>
      <w:r w:rsidRPr="00240452">
        <w:rPr>
          <w:rFonts w:asciiTheme="minorHAnsi" w:eastAsiaTheme="minorEastAsia" w:hAnsiTheme="minorHAnsi" w:cstheme="minorBidi"/>
          <w:b w:val="0"/>
          <w:i/>
          <w:iCs/>
          <w:color w:val="auto"/>
          <w:kern w:val="0"/>
          <w:sz w:val="28"/>
          <w:szCs w:val="22"/>
        </w:rPr>
        <w:t>Input:</w:t>
      </w:r>
    </w:p>
    <w:p w14:paraId="3190D2F1" w14:textId="0BC4594F"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lastRenderedPageBreak/>
        <w:t>Filter berdasarkan kategori (teks).</w:t>
      </w:r>
    </w:p>
    <w:p w14:paraId="1BF93661" w14:textId="1C152FE3"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Filter berdasarkan tanggal (format: YYYY-MM-DD).</w:t>
      </w:r>
    </w:p>
    <w:p w14:paraId="42A7DE03" w14:textId="77777777" w:rsidR="003E4220" w:rsidRPr="00240452" w:rsidRDefault="003E4220" w:rsidP="00240452">
      <w:pPr>
        <w:pStyle w:val="Heading1"/>
        <w:spacing w:before="0"/>
        <w:rPr>
          <w:rFonts w:asciiTheme="minorHAnsi" w:eastAsiaTheme="minorEastAsia" w:hAnsiTheme="minorHAnsi" w:cstheme="minorBidi"/>
          <w:b w:val="0"/>
          <w:i/>
          <w:iCs/>
          <w:color w:val="auto"/>
          <w:kern w:val="0"/>
          <w:sz w:val="28"/>
          <w:szCs w:val="22"/>
        </w:rPr>
      </w:pPr>
      <w:r w:rsidRPr="00240452">
        <w:rPr>
          <w:rFonts w:asciiTheme="minorHAnsi" w:eastAsiaTheme="minorEastAsia" w:hAnsiTheme="minorHAnsi" w:cstheme="minorBidi"/>
          <w:b w:val="0"/>
          <w:i/>
          <w:iCs/>
          <w:color w:val="auto"/>
          <w:kern w:val="0"/>
          <w:sz w:val="28"/>
          <w:szCs w:val="22"/>
        </w:rPr>
        <w:t>Output:</w:t>
      </w:r>
    </w:p>
    <w:p w14:paraId="3CFCEA76" w14:textId="47F3DA8F"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Daftar kegiatan sesuai filter ditampilkan dalam format terorganisir, mencakup nama, deskripsi, tanggal, waktu, dan kategori.</w:t>
      </w:r>
    </w:p>
    <w:p w14:paraId="393DAFCE" w14:textId="77777777" w:rsidR="00240452" w:rsidRDefault="00240452" w:rsidP="00240452">
      <w:pPr>
        <w:pStyle w:val="Heading1"/>
        <w:spacing w:before="0"/>
        <w:rPr>
          <w:rFonts w:asciiTheme="minorHAnsi" w:eastAsiaTheme="minorEastAsia" w:hAnsiTheme="minorHAnsi" w:cstheme="minorBidi"/>
          <w:b w:val="0"/>
          <w:color w:val="auto"/>
          <w:kern w:val="0"/>
          <w:sz w:val="28"/>
          <w:szCs w:val="22"/>
        </w:rPr>
      </w:pPr>
    </w:p>
    <w:p w14:paraId="069194E7" w14:textId="0495368A" w:rsidR="003E4220" w:rsidRPr="00240452" w:rsidRDefault="00240452" w:rsidP="00240452">
      <w:pPr>
        <w:pStyle w:val="Heading1"/>
        <w:spacing w:before="0"/>
        <w:rPr>
          <w:rFonts w:asciiTheme="minorHAnsi" w:eastAsiaTheme="minorEastAsia" w:hAnsiTheme="minorHAnsi" w:cstheme="minorBidi"/>
          <w:bCs/>
          <w:color w:val="auto"/>
          <w:kern w:val="0"/>
          <w:sz w:val="28"/>
          <w:szCs w:val="22"/>
        </w:rPr>
      </w:pPr>
      <w:r w:rsidRPr="00240452">
        <w:rPr>
          <w:rFonts w:asciiTheme="minorHAnsi" w:eastAsiaTheme="minorEastAsia" w:hAnsiTheme="minorHAnsi" w:cstheme="minorBidi"/>
          <w:bCs/>
          <w:color w:val="auto"/>
          <w:kern w:val="0"/>
          <w:sz w:val="28"/>
          <w:szCs w:val="22"/>
        </w:rPr>
        <w:t>4</w:t>
      </w:r>
      <w:r w:rsidR="003E4220" w:rsidRPr="00240452">
        <w:rPr>
          <w:rFonts w:asciiTheme="minorHAnsi" w:eastAsiaTheme="minorEastAsia" w:hAnsiTheme="minorHAnsi" w:cstheme="minorBidi"/>
          <w:bCs/>
          <w:color w:val="auto"/>
          <w:kern w:val="0"/>
          <w:sz w:val="28"/>
          <w:szCs w:val="22"/>
        </w:rPr>
        <w:t>. Simpan dan Muat Data</w:t>
      </w:r>
    </w:p>
    <w:p w14:paraId="1A0A0F07" w14:textId="77777777" w:rsidR="003E4220" w:rsidRPr="003E4220" w:rsidRDefault="003E4220" w:rsidP="00240452">
      <w:pPr>
        <w:pStyle w:val="Heading1"/>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Fungsi:</w:t>
      </w:r>
    </w:p>
    <w:p w14:paraId="0EEF405C" w14:textId="77777777" w:rsidR="003E4220" w:rsidRPr="003E4220" w:rsidRDefault="003E4220" w:rsidP="00240452">
      <w:pPr>
        <w:pStyle w:val="Heading1"/>
        <w:spacing w:before="0"/>
        <w:ind w:firstLine="36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Data kegiatan yang dimasukkan oleh pengguna disimpan ke dalam file lokal sehingga dapat dimuat kembali ketika aplikasi dijalankan di lain waktu.</w:t>
      </w:r>
    </w:p>
    <w:p w14:paraId="0B84C179" w14:textId="77777777" w:rsidR="003E4220" w:rsidRPr="00240452" w:rsidRDefault="003E4220" w:rsidP="00240452">
      <w:pPr>
        <w:pStyle w:val="Heading1"/>
        <w:spacing w:before="0"/>
        <w:rPr>
          <w:rFonts w:asciiTheme="minorHAnsi" w:eastAsiaTheme="minorEastAsia" w:hAnsiTheme="minorHAnsi" w:cstheme="minorBidi"/>
          <w:b w:val="0"/>
          <w:i/>
          <w:iCs/>
          <w:color w:val="auto"/>
          <w:kern w:val="0"/>
          <w:sz w:val="28"/>
          <w:szCs w:val="22"/>
        </w:rPr>
      </w:pPr>
      <w:r w:rsidRPr="00240452">
        <w:rPr>
          <w:rFonts w:asciiTheme="minorHAnsi" w:eastAsiaTheme="minorEastAsia" w:hAnsiTheme="minorHAnsi" w:cstheme="minorBidi"/>
          <w:b w:val="0"/>
          <w:i/>
          <w:iCs/>
          <w:color w:val="auto"/>
          <w:kern w:val="0"/>
          <w:sz w:val="28"/>
          <w:szCs w:val="22"/>
        </w:rPr>
        <w:t>Input:</w:t>
      </w:r>
    </w:p>
    <w:p w14:paraId="7EFEED56" w14:textId="2D002003"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Tidak memerlukan input manual dari pengguna; penyimpanan otomatis saat menutup aplikasi.</w:t>
      </w:r>
    </w:p>
    <w:p w14:paraId="14E3E6CB" w14:textId="77777777" w:rsidR="003E4220" w:rsidRPr="00240452" w:rsidRDefault="003E4220" w:rsidP="00240452">
      <w:pPr>
        <w:pStyle w:val="Heading1"/>
        <w:spacing w:before="0"/>
        <w:rPr>
          <w:rFonts w:asciiTheme="minorHAnsi" w:eastAsiaTheme="minorEastAsia" w:hAnsiTheme="minorHAnsi" w:cstheme="minorBidi"/>
          <w:b w:val="0"/>
          <w:i/>
          <w:iCs/>
          <w:color w:val="auto"/>
          <w:kern w:val="0"/>
          <w:sz w:val="28"/>
          <w:szCs w:val="22"/>
        </w:rPr>
      </w:pPr>
      <w:r w:rsidRPr="00240452">
        <w:rPr>
          <w:rFonts w:asciiTheme="minorHAnsi" w:eastAsiaTheme="minorEastAsia" w:hAnsiTheme="minorHAnsi" w:cstheme="minorBidi"/>
          <w:b w:val="0"/>
          <w:i/>
          <w:iCs/>
          <w:color w:val="auto"/>
          <w:kern w:val="0"/>
          <w:sz w:val="28"/>
          <w:szCs w:val="22"/>
        </w:rPr>
        <w:t>Output:</w:t>
      </w:r>
    </w:p>
    <w:p w14:paraId="0619B89D" w14:textId="4AA449E4" w:rsidR="003E4220" w:rsidRP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Data kegiatan disimpan dalam file dengan format tertentu (misalnya, JSON atau CSV).</w:t>
      </w:r>
    </w:p>
    <w:p w14:paraId="23CC21B9" w14:textId="21B2C99B" w:rsidR="003E4220" w:rsidRDefault="003E4220" w:rsidP="00240452">
      <w:pPr>
        <w:pStyle w:val="Heading1"/>
        <w:numPr>
          <w:ilvl w:val="0"/>
          <w:numId w:val="14"/>
        </w:numPr>
        <w:spacing w:before="0"/>
        <w:rPr>
          <w:rFonts w:asciiTheme="minorHAnsi" w:eastAsiaTheme="minorEastAsia" w:hAnsiTheme="minorHAnsi" w:cstheme="minorBidi"/>
          <w:b w:val="0"/>
          <w:color w:val="auto"/>
          <w:kern w:val="0"/>
          <w:sz w:val="28"/>
          <w:szCs w:val="22"/>
        </w:rPr>
      </w:pPr>
      <w:r w:rsidRPr="003E4220">
        <w:rPr>
          <w:rFonts w:asciiTheme="minorHAnsi" w:eastAsiaTheme="minorEastAsia" w:hAnsiTheme="minorHAnsi" w:cstheme="minorBidi"/>
          <w:b w:val="0"/>
          <w:color w:val="auto"/>
          <w:kern w:val="0"/>
          <w:sz w:val="28"/>
          <w:szCs w:val="22"/>
        </w:rPr>
        <w:t>Ketika aplikasi dibuka, data yang tersimpan sebelumnya dimuat secara otomatis.</w:t>
      </w:r>
    </w:p>
    <w:p w14:paraId="62ECF63B" w14:textId="37AF14BE" w:rsidR="00C6013B" w:rsidRDefault="00C6013B" w:rsidP="00C6013B">
      <w:pPr>
        <w:pStyle w:val="Heading1"/>
        <w:spacing w:before="0"/>
        <w:rPr>
          <w:rFonts w:asciiTheme="minorHAnsi" w:eastAsiaTheme="minorEastAsia" w:hAnsiTheme="minorHAnsi" w:cstheme="minorBidi"/>
          <w:b w:val="0"/>
          <w:color w:val="auto"/>
          <w:kern w:val="0"/>
          <w:sz w:val="28"/>
          <w:szCs w:val="22"/>
        </w:rPr>
      </w:pPr>
    </w:p>
    <w:p w14:paraId="52BB98A9" w14:textId="4D76C962" w:rsidR="00C6013B" w:rsidRDefault="00C6013B" w:rsidP="00C6013B">
      <w:pPr>
        <w:pStyle w:val="Heading1"/>
        <w:spacing w:before="0"/>
        <w:rPr>
          <w:rFonts w:asciiTheme="minorHAnsi" w:eastAsiaTheme="minorEastAsia" w:hAnsiTheme="minorHAnsi" w:cstheme="minorBidi"/>
          <w:bCs/>
          <w:color w:val="auto"/>
          <w:kern w:val="0"/>
          <w:sz w:val="28"/>
          <w:szCs w:val="22"/>
        </w:rPr>
      </w:pPr>
      <w:r>
        <w:rPr>
          <w:rFonts w:asciiTheme="minorHAnsi" w:eastAsiaTheme="minorEastAsia" w:hAnsiTheme="minorHAnsi" w:cstheme="minorBidi"/>
          <w:bCs/>
          <w:color w:val="auto"/>
          <w:kern w:val="0"/>
          <w:sz w:val="28"/>
          <w:szCs w:val="22"/>
        </w:rPr>
        <w:t>Proses</w:t>
      </w:r>
      <w:r w:rsidRPr="00C6013B">
        <w:rPr>
          <w:rFonts w:asciiTheme="minorHAnsi" w:eastAsiaTheme="minorEastAsia" w:hAnsiTheme="minorHAnsi" w:cstheme="minorBidi"/>
          <w:bCs/>
          <w:color w:val="auto"/>
          <w:kern w:val="0"/>
          <w:sz w:val="28"/>
          <w:szCs w:val="22"/>
        </w:rPr>
        <w:t xml:space="preserve"> Aplikasi :</w:t>
      </w:r>
    </w:p>
    <w:p w14:paraId="61189E36" w14:textId="087A6B77" w:rsidR="00C6013B" w:rsidRDefault="00C6013B" w:rsidP="00C6013B">
      <w:pPr>
        <w:pStyle w:val="Heading1"/>
        <w:spacing w:before="0"/>
        <w:rPr>
          <w:rFonts w:asciiTheme="minorHAnsi" w:eastAsiaTheme="minorEastAsia" w:hAnsiTheme="minorHAnsi" w:cstheme="minorBidi"/>
          <w:bCs/>
          <w:color w:val="auto"/>
          <w:kern w:val="0"/>
          <w:sz w:val="28"/>
          <w:szCs w:val="22"/>
        </w:rPr>
      </w:pPr>
    </w:p>
    <w:p w14:paraId="5B7972A5" w14:textId="15F7FCDB" w:rsidR="00C6013B" w:rsidRDefault="002C6CE1" w:rsidP="00C6013B">
      <w:pPr>
        <w:pStyle w:val="Heading1"/>
        <w:spacing w:before="0"/>
        <w:rPr>
          <w:rFonts w:asciiTheme="minorHAnsi" w:eastAsiaTheme="minorEastAsia" w:hAnsiTheme="minorHAnsi" w:cstheme="minorBidi"/>
          <w:bCs/>
          <w:color w:val="auto"/>
          <w:kern w:val="0"/>
          <w:sz w:val="28"/>
          <w:szCs w:val="22"/>
        </w:rPr>
      </w:pPr>
      <w:r w:rsidRPr="002C6CE1">
        <w:rPr>
          <w:rFonts w:asciiTheme="minorHAnsi" w:eastAsiaTheme="minorEastAsia" w:hAnsiTheme="minorHAnsi" w:cstheme="minorBidi"/>
          <w:bCs/>
          <w:color w:val="auto"/>
          <w:kern w:val="0"/>
          <w:sz w:val="28"/>
          <w:szCs w:val="22"/>
        </w:rPr>
        <w:lastRenderedPageBreak/>
        <w:drawing>
          <wp:inline distT="0" distB="0" distL="0" distR="0" wp14:anchorId="56F84957" wp14:editId="76C245AD">
            <wp:extent cx="6309360" cy="2985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2985135"/>
                    </a:xfrm>
                    <a:prstGeom prst="rect">
                      <a:avLst/>
                    </a:prstGeom>
                  </pic:spPr>
                </pic:pic>
              </a:graphicData>
            </a:graphic>
          </wp:inline>
        </w:drawing>
      </w:r>
    </w:p>
    <w:p w14:paraId="26DE9C42" w14:textId="77777777" w:rsidR="002C6CE1" w:rsidRDefault="002C6CE1" w:rsidP="00C6013B">
      <w:pPr>
        <w:pStyle w:val="Heading1"/>
        <w:spacing w:before="0"/>
        <w:rPr>
          <w:rFonts w:asciiTheme="minorHAnsi" w:eastAsiaTheme="minorEastAsia" w:hAnsiTheme="minorHAnsi" w:cstheme="minorBidi"/>
          <w:bCs/>
          <w:color w:val="auto"/>
          <w:kern w:val="0"/>
          <w:sz w:val="28"/>
          <w:szCs w:val="22"/>
        </w:rPr>
      </w:pPr>
    </w:p>
    <w:p w14:paraId="65AC0C89" w14:textId="72D31522" w:rsidR="002C6CE1" w:rsidRDefault="002C6CE1" w:rsidP="00C6013B">
      <w:pPr>
        <w:pStyle w:val="Heading1"/>
        <w:spacing w:before="0"/>
        <w:rPr>
          <w:rFonts w:asciiTheme="minorHAnsi" w:eastAsiaTheme="minorEastAsia" w:hAnsiTheme="minorHAnsi" w:cstheme="minorBidi"/>
          <w:bCs/>
          <w:color w:val="auto"/>
          <w:kern w:val="0"/>
          <w:sz w:val="28"/>
          <w:szCs w:val="22"/>
        </w:rPr>
      </w:pPr>
      <w:r w:rsidRPr="002C6CE1">
        <w:rPr>
          <w:rFonts w:asciiTheme="minorHAnsi" w:eastAsiaTheme="minorEastAsia" w:hAnsiTheme="minorHAnsi" w:cstheme="minorBidi"/>
          <w:bCs/>
          <w:color w:val="auto"/>
          <w:kern w:val="0"/>
          <w:sz w:val="28"/>
          <w:szCs w:val="22"/>
        </w:rPr>
        <w:drawing>
          <wp:inline distT="0" distB="0" distL="0" distR="0" wp14:anchorId="09173912" wp14:editId="277FF47D">
            <wp:extent cx="6309360" cy="3138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138805"/>
                    </a:xfrm>
                    <a:prstGeom prst="rect">
                      <a:avLst/>
                    </a:prstGeom>
                  </pic:spPr>
                </pic:pic>
              </a:graphicData>
            </a:graphic>
          </wp:inline>
        </w:drawing>
      </w:r>
    </w:p>
    <w:p w14:paraId="16EAFF07" w14:textId="4BF8522A" w:rsidR="00C6013B" w:rsidRPr="00C6013B" w:rsidRDefault="002454FE" w:rsidP="00C6013B">
      <w:pPr>
        <w:pStyle w:val="Heading1"/>
        <w:spacing w:before="0"/>
        <w:rPr>
          <w:rFonts w:asciiTheme="minorHAnsi" w:eastAsiaTheme="minorEastAsia" w:hAnsiTheme="minorHAnsi" w:cstheme="minorBidi"/>
          <w:bCs/>
          <w:color w:val="auto"/>
          <w:kern w:val="0"/>
          <w:sz w:val="28"/>
          <w:szCs w:val="22"/>
        </w:rPr>
      </w:pPr>
      <w:r w:rsidRPr="002454FE">
        <w:rPr>
          <w:rFonts w:asciiTheme="minorHAnsi" w:eastAsiaTheme="minorEastAsia" w:hAnsiTheme="minorHAnsi" w:cstheme="minorBidi"/>
          <w:bCs/>
          <w:color w:val="auto"/>
          <w:kern w:val="0"/>
          <w:sz w:val="28"/>
          <w:szCs w:val="22"/>
        </w:rPr>
        <w:lastRenderedPageBreak/>
        <w:drawing>
          <wp:inline distT="0" distB="0" distL="0" distR="0" wp14:anchorId="1075031B" wp14:editId="4D5F30B4">
            <wp:extent cx="6309360" cy="2778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2778760"/>
                    </a:xfrm>
                    <a:prstGeom prst="rect">
                      <a:avLst/>
                    </a:prstGeom>
                  </pic:spPr>
                </pic:pic>
              </a:graphicData>
            </a:graphic>
          </wp:inline>
        </w:drawing>
      </w:r>
    </w:p>
    <w:p w14:paraId="01D26107" w14:textId="77777777" w:rsidR="00141C15" w:rsidRDefault="0013713B" w:rsidP="0013713B">
      <w:pPr>
        <w:pStyle w:val="Heading1"/>
        <w:numPr>
          <w:ilvl w:val="0"/>
          <w:numId w:val="4"/>
        </w:numPr>
      </w:pPr>
      <w:r>
        <w:t>Penerapan materi kuliah</w:t>
      </w:r>
    </w:p>
    <w:p w14:paraId="7EE0FC6A" w14:textId="77777777" w:rsidR="00141C15" w:rsidRPr="0013713B" w:rsidRDefault="00141C15" w:rsidP="00141C15">
      <w:pPr>
        <w:pStyle w:val="Content"/>
        <w:rPr>
          <w:color w:val="FF0000"/>
        </w:rPr>
      </w:pPr>
      <w:r w:rsidRPr="0013713B">
        <w:rPr>
          <w:color w:val="FF0000"/>
        </w:rPr>
        <w:t>Pada bagian ini, jelaskan penerapan materi yang digunakan pada program</w:t>
      </w:r>
      <w:r w:rsidR="0013713B" w:rsidRPr="0013713B">
        <w:rPr>
          <w:color w:val="FF0000"/>
        </w:rPr>
        <w:t xml:space="preserve">. Deskripsikan </w:t>
      </w:r>
      <w:r w:rsidRPr="0013713B">
        <w:rPr>
          <w:color w:val="FF0000"/>
        </w:rPr>
        <w:t>sertakan juga potongan kode</w:t>
      </w:r>
      <w:r w:rsidR="00C2683A">
        <w:rPr>
          <w:color w:val="FF0000"/>
        </w:rPr>
        <w:t>/screenshot</w:t>
      </w:r>
      <w:r w:rsidRPr="0013713B">
        <w:rPr>
          <w:color w:val="FF0000"/>
        </w:rPr>
        <w:t xml:space="preserve"> untuk bagian tersebut.</w:t>
      </w:r>
    </w:p>
    <w:p w14:paraId="18407B87" w14:textId="77777777" w:rsidR="00141C15" w:rsidRDefault="00141C15" w:rsidP="00141C15">
      <w:pPr>
        <w:pStyle w:val="Content"/>
        <w:numPr>
          <w:ilvl w:val="0"/>
          <w:numId w:val="2"/>
        </w:numPr>
      </w:pPr>
      <w:r>
        <w:t>Seleksi</w:t>
      </w:r>
    </w:p>
    <w:p w14:paraId="7CCFAEC0" w14:textId="77777777" w:rsidR="0013713B" w:rsidRPr="0013713B" w:rsidRDefault="0013713B" w:rsidP="0013713B">
      <w:pPr>
        <w:pStyle w:val="Content"/>
        <w:ind w:left="720"/>
        <w:rPr>
          <w:i/>
          <w:color w:val="FF0000"/>
        </w:rPr>
      </w:pPr>
      <w:r w:rsidRPr="0013713B">
        <w:rPr>
          <w:i/>
          <w:color w:val="FF0000"/>
        </w:rPr>
        <w:t>…. [deskripsi] …..</w:t>
      </w:r>
    </w:p>
    <w:p w14:paraId="466FEB3E" w14:textId="77777777" w:rsidR="0013713B" w:rsidRPr="0013713B" w:rsidRDefault="0013713B" w:rsidP="0013713B">
      <w:pPr>
        <w:pStyle w:val="Content"/>
        <w:ind w:left="720"/>
        <w:rPr>
          <w:i/>
          <w:color w:val="FF0000"/>
        </w:rPr>
      </w:pPr>
      <w:r w:rsidRPr="0013713B">
        <w:rPr>
          <w:i/>
          <w:color w:val="FF0000"/>
        </w:rPr>
        <w:t>…. [screenshot]…..</w:t>
      </w:r>
    </w:p>
    <w:p w14:paraId="4EA08E27" w14:textId="77777777" w:rsidR="00141C15" w:rsidRDefault="00141C15" w:rsidP="00141C15">
      <w:pPr>
        <w:pStyle w:val="Content"/>
        <w:numPr>
          <w:ilvl w:val="0"/>
          <w:numId w:val="2"/>
        </w:numPr>
      </w:pPr>
      <w:r>
        <w:t>Perulangan</w:t>
      </w:r>
    </w:p>
    <w:p w14:paraId="007A45D7" w14:textId="77777777" w:rsidR="0013713B" w:rsidRPr="0013713B" w:rsidRDefault="0013713B" w:rsidP="0013713B">
      <w:pPr>
        <w:pStyle w:val="Content"/>
        <w:ind w:left="720"/>
        <w:rPr>
          <w:i/>
          <w:color w:val="FF0000"/>
        </w:rPr>
      </w:pPr>
      <w:r w:rsidRPr="0013713B">
        <w:rPr>
          <w:i/>
          <w:color w:val="FF0000"/>
        </w:rPr>
        <w:t>…. [deskripsi] …..</w:t>
      </w:r>
    </w:p>
    <w:p w14:paraId="6DD5EA25" w14:textId="77777777" w:rsidR="0013713B" w:rsidRPr="0013713B" w:rsidRDefault="0013713B" w:rsidP="0013713B">
      <w:pPr>
        <w:pStyle w:val="Content"/>
        <w:ind w:left="720"/>
        <w:rPr>
          <w:i/>
          <w:color w:val="FF0000"/>
        </w:rPr>
      </w:pPr>
      <w:r w:rsidRPr="0013713B">
        <w:rPr>
          <w:i/>
          <w:color w:val="FF0000"/>
        </w:rPr>
        <w:t>…. [screenshot]…..</w:t>
      </w:r>
    </w:p>
    <w:p w14:paraId="4284919E" w14:textId="77777777" w:rsidR="00141C15" w:rsidRDefault="00141C15" w:rsidP="00141C15">
      <w:pPr>
        <w:pStyle w:val="Content"/>
        <w:numPr>
          <w:ilvl w:val="0"/>
          <w:numId w:val="2"/>
        </w:numPr>
      </w:pPr>
      <w:r>
        <w:t>Array</w:t>
      </w:r>
    </w:p>
    <w:p w14:paraId="72D3294C" w14:textId="77777777" w:rsidR="0013713B" w:rsidRPr="0013713B" w:rsidRDefault="0013713B" w:rsidP="0013713B">
      <w:pPr>
        <w:pStyle w:val="Content"/>
        <w:ind w:left="720"/>
        <w:rPr>
          <w:i/>
          <w:color w:val="FF0000"/>
        </w:rPr>
      </w:pPr>
      <w:r w:rsidRPr="0013713B">
        <w:rPr>
          <w:i/>
          <w:color w:val="FF0000"/>
        </w:rPr>
        <w:t>…. [deskripsi] …..</w:t>
      </w:r>
    </w:p>
    <w:p w14:paraId="29E42CB7" w14:textId="77777777" w:rsidR="0013713B" w:rsidRPr="0013713B" w:rsidRDefault="0013713B" w:rsidP="0013713B">
      <w:pPr>
        <w:pStyle w:val="Content"/>
        <w:ind w:left="720"/>
        <w:rPr>
          <w:i/>
          <w:color w:val="FF0000"/>
        </w:rPr>
      </w:pPr>
      <w:r w:rsidRPr="0013713B">
        <w:rPr>
          <w:i/>
          <w:color w:val="FF0000"/>
        </w:rPr>
        <w:t>…. [screenshot]…..</w:t>
      </w:r>
    </w:p>
    <w:p w14:paraId="319435BC" w14:textId="77777777" w:rsidR="00BF77BC" w:rsidRDefault="00141C15" w:rsidP="00141C15">
      <w:pPr>
        <w:pStyle w:val="Content"/>
        <w:numPr>
          <w:ilvl w:val="0"/>
          <w:numId w:val="2"/>
        </w:numPr>
      </w:pPr>
      <w:r>
        <w:t>Metode</w:t>
      </w:r>
    </w:p>
    <w:p w14:paraId="1DDE2B31" w14:textId="77777777" w:rsidR="0013713B" w:rsidRPr="0013713B" w:rsidRDefault="0013713B" w:rsidP="0013713B">
      <w:pPr>
        <w:pStyle w:val="Content"/>
        <w:ind w:left="720"/>
        <w:rPr>
          <w:i/>
          <w:color w:val="FF0000"/>
        </w:rPr>
      </w:pPr>
      <w:r w:rsidRPr="0013713B">
        <w:rPr>
          <w:i/>
          <w:color w:val="FF0000"/>
        </w:rPr>
        <w:t>…. [deskripsi] …..</w:t>
      </w:r>
    </w:p>
    <w:p w14:paraId="6F2BAB9F" w14:textId="77777777" w:rsidR="0013713B" w:rsidRPr="0013713B" w:rsidRDefault="0013713B" w:rsidP="0013713B">
      <w:pPr>
        <w:pStyle w:val="Content"/>
        <w:ind w:left="720"/>
        <w:rPr>
          <w:i/>
          <w:color w:val="FF0000"/>
        </w:rPr>
      </w:pPr>
      <w:r w:rsidRPr="0013713B">
        <w:rPr>
          <w:i/>
          <w:color w:val="FF0000"/>
        </w:rPr>
        <w:t>…. [screenshot]…..</w:t>
      </w:r>
    </w:p>
    <w:p w14:paraId="7963F522" w14:textId="77777777" w:rsidR="00141C15" w:rsidRDefault="00141C15" w:rsidP="00141C15">
      <w:pPr>
        <w:pStyle w:val="Content"/>
        <w:numPr>
          <w:ilvl w:val="0"/>
          <w:numId w:val="2"/>
        </w:numPr>
      </w:pPr>
      <w:r>
        <w:t>[</w:t>
      </w:r>
      <w:r w:rsidRPr="00141C15">
        <w:rPr>
          <w:i/>
        </w:rPr>
        <w:t>Materi lain</w:t>
      </w:r>
      <w:r>
        <w:t>] (bisa dirubah sesuai kebutuhan)</w:t>
      </w:r>
    </w:p>
    <w:p w14:paraId="0AC01BA8" w14:textId="77777777" w:rsidR="0013713B" w:rsidRPr="0013713B" w:rsidRDefault="0013713B" w:rsidP="0013713B">
      <w:pPr>
        <w:pStyle w:val="Content"/>
        <w:ind w:left="720"/>
        <w:rPr>
          <w:i/>
          <w:color w:val="FF0000"/>
        </w:rPr>
      </w:pPr>
      <w:r w:rsidRPr="0013713B">
        <w:rPr>
          <w:i/>
          <w:color w:val="FF0000"/>
        </w:rPr>
        <w:t>…. [deskripsi] …..</w:t>
      </w:r>
    </w:p>
    <w:p w14:paraId="06F1AAB7" w14:textId="77777777" w:rsidR="0013713B" w:rsidRPr="0013713B" w:rsidRDefault="0013713B" w:rsidP="0013713B">
      <w:pPr>
        <w:pStyle w:val="Content"/>
        <w:ind w:left="720"/>
        <w:rPr>
          <w:i/>
          <w:color w:val="FF0000"/>
        </w:rPr>
      </w:pPr>
      <w:r w:rsidRPr="0013713B">
        <w:rPr>
          <w:i/>
          <w:color w:val="FF0000"/>
        </w:rPr>
        <w:t>…. [screenshot]…..</w:t>
      </w:r>
    </w:p>
    <w:p w14:paraId="002EE82E" w14:textId="77777777" w:rsidR="00141C15" w:rsidRDefault="0013713B" w:rsidP="00141C15">
      <w:pPr>
        <w:pStyle w:val="Content"/>
        <w:numPr>
          <w:ilvl w:val="0"/>
          <w:numId w:val="2"/>
        </w:numPr>
      </w:pPr>
      <w:r>
        <w:t>[</w:t>
      </w:r>
      <w:r w:rsidR="00141C15" w:rsidRPr="0013713B">
        <w:rPr>
          <w:i/>
        </w:rPr>
        <w:t>Dst.</w:t>
      </w:r>
      <w:r>
        <w:t>]</w:t>
      </w:r>
      <w:r w:rsidR="00141C15">
        <w:t xml:space="preserve"> (dapat ditambahkan jika perlu)</w:t>
      </w:r>
    </w:p>
    <w:p w14:paraId="228DDAF2" w14:textId="77777777" w:rsidR="0013713B" w:rsidRPr="0013713B" w:rsidRDefault="0013713B" w:rsidP="0013713B">
      <w:pPr>
        <w:pStyle w:val="Content"/>
        <w:ind w:left="720"/>
        <w:rPr>
          <w:i/>
          <w:color w:val="FF0000"/>
        </w:rPr>
      </w:pPr>
      <w:r w:rsidRPr="0013713B">
        <w:rPr>
          <w:i/>
          <w:color w:val="FF0000"/>
        </w:rPr>
        <w:t>…. [deskripsi] …..</w:t>
      </w:r>
    </w:p>
    <w:p w14:paraId="37152C2A" w14:textId="77777777" w:rsidR="0013713B" w:rsidRPr="0013713B" w:rsidRDefault="0013713B" w:rsidP="0013713B">
      <w:pPr>
        <w:pStyle w:val="Content"/>
        <w:ind w:left="720"/>
        <w:rPr>
          <w:i/>
          <w:color w:val="FF0000"/>
        </w:rPr>
      </w:pPr>
      <w:r w:rsidRPr="0013713B">
        <w:rPr>
          <w:i/>
          <w:color w:val="FF0000"/>
        </w:rPr>
        <w:t>…. [screenshot]…..</w:t>
      </w:r>
    </w:p>
    <w:p w14:paraId="424C1C9A" w14:textId="77777777" w:rsidR="0013713B" w:rsidRDefault="0013713B" w:rsidP="0013713B">
      <w:pPr>
        <w:pStyle w:val="Content"/>
        <w:ind w:left="720"/>
      </w:pPr>
    </w:p>
    <w:p w14:paraId="7CF21583" w14:textId="77777777" w:rsidR="0013713B" w:rsidRDefault="0013713B" w:rsidP="0013713B">
      <w:pPr>
        <w:pStyle w:val="Heading1"/>
        <w:numPr>
          <w:ilvl w:val="0"/>
          <w:numId w:val="4"/>
        </w:numPr>
      </w:pPr>
      <w:r>
        <w:t>Algoritma</w:t>
      </w:r>
    </w:p>
    <w:p w14:paraId="6E302D0F" w14:textId="77777777" w:rsidR="0013713B" w:rsidRPr="0013713B" w:rsidRDefault="0013713B" w:rsidP="0013713B">
      <w:pPr>
        <w:pStyle w:val="Content"/>
        <w:rPr>
          <w:color w:val="FF0000"/>
        </w:rPr>
      </w:pPr>
      <w:r>
        <w:rPr>
          <w:color w:val="FF0000"/>
        </w:rPr>
        <w:t>Pada bagian ini, gambarkan flowchart dari aplikasi yang dikembangkan.</w:t>
      </w:r>
    </w:p>
    <w:p w14:paraId="493D9CFF" w14:textId="77777777" w:rsidR="0013713B" w:rsidRDefault="0013713B" w:rsidP="0013713B">
      <w:pPr>
        <w:pStyle w:val="Heading1"/>
        <w:numPr>
          <w:ilvl w:val="0"/>
          <w:numId w:val="4"/>
        </w:numPr>
      </w:pPr>
      <w:r>
        <w:t>Code</w:t>
      </w:r>
    </w:p>
    <w:p w14:paraId="5BBCC8EA" w14:textId="77777777" w:rsidR="0013713B" w:rsidRDefault="0013713B" w:rsidP="0013713B">
      <w:pPr>
        <w:pStyle w:val="Content"/>
        <w:rPr>
          <w:color w:val="FF0000"/>
        </w:rPr>
      </w:pPr>
      <w:r>
        <w:rPr>
          <w:color w:val="FF0000"/>
        </w:rPr>
        <w:t>Pada bagian ini, tampilkan code sesuai class yang dibuat, serta link dari github/drive code tersebut.</w:t>
      </w:r>
    </w:p>
    <w:p w14:paraId="74749085" w14:textId="77777777" w:rsidR="0013713B" w:rsidRPr="0013713B" w:rsidRDefault="0013713B" w:rsidP="0013713B">
      <w:pPr>
        <w:pStyle w:val="Content"/>
        <w:rPr>
          <w:color w:val="auto"/>
        </w:rPr>
      </w:pPr>
      <w:r>
        <w:t>Link Code:</w:t>
      </w:r>
    </w:p>
    <w:tbl>
      <w:tblPr>
        <w:tblStyle w:val="TableGrid"/>
        <w:tblW w:w="0" w:type="auto"/>
        <w:tblBorders>
          <w:top w:val="single" w:sz="12" w:space="0" w:color="3592CF" w:themeColor="accent2"/>
          <w:left w:val="single" w:sz="12" w:space="0" w:color="3592CF" w:themeColor="accent2"/>
          <w:bottom w:val="single" w:sz="12" w:space="0" w:color="3592CF" w:themeColor="accent2"/>
          <w:right w:val="single" w:sz="12" w:space="0" w:color="3592CF" w:themeColor="accent2"/>
          <w:insideH w:val="none" w:sz="0" w:space="0" w:color="auto"/>
          <w:insideV w:val="none" w:sz="0" w:space="0" w:color="auto"/>
        </w:tblBorders>
        <w:tblLook w:val="04A0" w:firstRow="1" w:lastRow="0" w:firstColumn="1" w:lastColumn="0" w:noHBand="0" w:noVBand="1"/>
      </w:tblPr>
      <w:tblGrid>
        <w:gridCol w:w="9906"/>
      </w:tblGrid>
      <w:tr w:rsidR="0013713B" w14:paraId="48263BB8" w14:textId="77777777" w:rsidTr="0013713B">
        <w:tc>
          <w:tcPr>
            <w:tcW w:w="9926" w:type="dxa"/>
          </w:tcPr>
          <w:p w14:paraId="36D94484" w14:textId="77777777" w:rsidR="0013713B" w:rsidRPr="0013713B" w:rsidRDefault="0013713B" w:rsidP="0013713B">
            <w:pPr>
              <w:pStyle w:val="Content"/>
              <w:rPr>
                <w:color w:val="auto"/>
              </w:rPr>
            </w:pPr>
          </w:p>
        </w:tc>
      </w:tr>
    </w:tbl>
    <w:p w14:paraId="7DCDCB6B" w14:textId="77777777" w:rsidR="0013713B" w:rsidRDefault="0013713B" w:rsidP="0013713B">
      <w:pPr>
        <w:pStyle w:val="Content"/>
        <w:rPr>
          <w:color w:val="FF0000"/>
        </w:rPr>
      </w:pPr>
    </w:p>
    <w:p w14:paraId="5B01D64F" w14:textId="77777777" w:rsidR="0013713B" w:rsidRPr="0013713B" w:rsidRDefault="002A4279" w:rsidP="0013713B">
      <w:pPr>
        <w:pStyle w:val="Content"/>
        <w:rPr>
          <w:color w:val="auto"/>
        </w:rPr>
      </w:pPr>
      <w:r>
        <w:t>Code main.class</w:t>
      </w:r>
    </w:p>
    <w:tbl>
      <w:tblPr>
        <w:tblStyle w:val="TableGrid"/>
        <w:tblW w:w="0" w:type="auto"/>
        <w:tblBorders>
          <w:top w:val="single" w:sz="12" w:space="0" w:color="3592CF" w:themeColor="accent2"/>
          <w:left w:val="single" w:sz="12" w:space="0" w:color="3592CF" w:themeColor="accent2"/>
          <w:bottom w:val="single" w:sz="12" w:space="0" w:color="3592CF" w:themeColor="accent2"/>
          <w:right w:val="single" w:sz="12" w:space="0" w:color="3592CF" w:themeColor="accent2"/>
          <w:insideH w:val="none" w:sz="0" w:space="0" w:color="auto"/>
          <w:insideV w:val="none" w:sz="0" w:space="0" w:color="auto"/>
        </w:tblBorders>
        <w:tblLook w:val="04A0" w:firstRow="1" w:lastRow="0" w:firstColumn="1" w:lastColumn="0" w:noHBand="0" w:noVBand="1"/>
      </w:tblPr>
      <w:tblGrid>
        <w:gridCol w:w="9906"/>
      </w:tblGrid>
      <w:tr w:rsidR="0013713B" w14:paraId="186321E4" w14:textId="77777777" w:rsidTr="0013713B">
        <w:tc>
          <w:tcPr>
            <w:tcW w:w="9926" w:type="dxa"/>
          </w:tcPr>
          <w:p w14:paraId="70877A13" w14:textId="77777777" w:rsidR="0013713B" w:rsidRPr="002A4279" w:rsidRDefault="0013713B" w:rsidP="0013713B">
            <w:pPr>
              <w:pStyle w:val="Content"/>
              <w:rPr>
                <w:color w:val="auto"/>
                <w:sz w:val="20"/>
              </w:rPr>
            </w:pPr>
          </w:p>
        </w:tc>
      </w:tr>
    </w:tbl>
    <w:p w14:paraId="2E17EC64" w14:textId="77777777" w:rsidR="002A4279" w:rsidRDefault="002A4279" w:rsidP="0013713B">
      <w:pPr>
        <w:pStyle w:val="Content"/>
        <w:rPr>
          <w:color w:val="FF0000"/>
        </w:rPr>
      </w:pPr>
    </w:p>
    <w:p w14:paraId="66D47385" w14:textId="77777777" w:rsidR="002A4279" w:rsidRPr="0013713B" w:rsidRDefault="002A4279" w:rsidP="002A4279">
      <w:pPr>
        <w:pStyle w:val="Content"/>
        <w:rPr>
          <w:color w:val="auto"/>
        </w:rPr>
      </w:pPr>
      <w:r>
        <w:t xml:space="preserve">Code </w:t>
      </w:r>
      <w:r w:rsidRPr="002A4279">
        <w:rPr>
          <w:color w:val="FF0000"/>
        </w:rPr>
        <w:t>other</w:t>
      </w:r>
      <w:r>
        <w:t>.class (</w:t>
      </w:r>
      <w:r w:rsidRPr="002A4279">
        <w:rPr>
          <w:i/>
        </w:rPr>
        <w:t>jika ada</w:t>
      </w:r>
      <w:r>
        <w:t>)</w:t>
      </w:r>
    </w:p>
    <w:tbl>
      <w:tblPr>
        <w:tblStyle w:val="TableGrid"/>
        <w:tblW w:w="0" w:type="auto"/>
        <w:tblBorders>
          <w:top w:val="single" w:sz="12" w:space="0" w:color="3592CF" w:themeColor="accent2"/>
          <w:left w:val="single" w:sz="12" w:space="0" w:color="3592CF" w:themeColor="accent2"/>
          <w:bottom w:val="single" w:sz="12" w:space="0" w:color="3592CF" w:themeColor="accent2"/>
          <w:right w:val="single" w:sz="12" w:space="0" w:color="3592CF" w:themeColor="accent2"/>
          <w:insideH w:val="none" w:sz="0" w:space="0" w:color="auto"/>
          <w:insideV w:val="none" w:sz="0" w:space="0" w:color="auto"/>
        </w:tblBorders>
        <w:tblLook w:val="04A0" w:firstRow="1" w:lastRow="0" w:firstColumn="1" w:lastColumn="0" w:noHBand="0" w:noVBand="1"/>
      </w:tblPr>
      <w:tblGrid>
        <w:gridCol w:w="9906"/>
      </w:tblGrid>
      <w:tr w:rsidR="002A4279" w14:paraId="393AE25B" w14:textId="77777777" w:rsidTr="00731A8C">
        <w:tc>
          <w:tcPr>
            <w:tcW w:w="9926" w:type="dxa"/>
          </w:tcPr>
          <w:p w14:paraId="7F60A22F" w14:textId="77777777" w:rsidR="002A4279" w:rsidRPr="002A4279" w:rsidRDefault="002A4279" w:rsidP="00731A8C">
            <w:pPr>
              <w:pStyle w:val="Content"/>
              <w:rPr>
                <w:color w:val="auto"/>
                <w:sz w:val="20"/>
              </w:rPr>
            </w:pPr>
          </w:p>
        </w:tc>
      </w:tr>
    </w:tbl>
    <w:p w14:paraId="230A8B83" w14:textId="77777777" w:rsidR="002A4279" w:rsidRDefault="002A4279" w:rsidP="002A4279">
      <w:pPr>
        <w:pStyle w:val="Content"/>
        <w:rPr>
          <w:color w:val="FF0000"/>
        </w:rPr>
      </w:pPr>
    </w:p>
    <w:p w14:paraId="6696DAE2" w14:textId="77777777" w:rsidR="0088331B" w:rsidRDefault="0013713B" w:rsidP="0013713B">
      <w:pPr>
        <w:pStyle w:val="Content"/>
        <w:rPr>
          <w:color w:val="FF0000"/>
        </w:rPr>
      </w:pPr>
      <w:r>
        <w:rPr>
          <w:color w:val="FF0000"/>
        </w:rPr>
        <w:t xml:space="preserve"> </w:t>
      </w:r>
    </w:p>
    <w:p w14:paraId="4457F614" w14:textId="77777777" w:rsidR="0088331B" w:rsidRPr="0088331B" w:rsidRDefault="0088331B" w:rsidP="0088331B"/>
    <w:p w14:paraId="7D883F45" w14:textId="77777777" w:rsidR="0088331B" w:rsidRPr="0088331B" w:rsidRDefault="0088331B" w:rsidP="0088331B"/>
    <w:p w14:paraId="6EF02A62" w14:textId="77777777" w:rsidR="0088331B" w:rsidRPr="0088331B" w:rsidRDefault="0088331B" w:rsidP="0088331B"/>
    <w:p w14:paraId="0E96D63C" w14:textId="77777777" w:rsidR="0088331B" w:rsidRPr="0088331B" w:rsidRDefault="0088331B" w:rsidP="0088331B"/>
    <w:p w14:paraId="4BA56D2D" w14:textId="77777777" w:rsidR="0088331B" w:rsidRPr="0088331B" w:rsidRDefault="0088331B" w:rsidP="0088331B"/>
    <w:p w14:paraId="245A25BA" w14:textId="77777777" w:rsidR="0088331B" w:rsidRPr="0088331B" w:rsidRDefault="0088331B" w:rsidP="0088331B"/>
    <w:p w14:paraId="316603E6" w14:textId="77777777" w:rsidR="0088331B" w:rsidRPr="0088331B" w:rsidRDefault="0088331B" w:rsidP="0088331B"/>
    <w:p w14:paraId="31B0524B" w14:textId="77777777" w:rsidR="0088331B" w:rsidRDefault="0088331B" w:rsidP="0088331B"/>
    <w:p w14:paraId="5451C283" w14:textId="77777777" w:rsidR="0013713B" w:rsidRDefault="0088331B" w:rsidP="0088331B">
      <w:pPr>
        <w:tabs>
          <w:tab w:val="left" w:pos="5784"/>
        </w:tabs>
      </w:pPr>
      <w:r>
        <w:tab/>
      </w:r>
    </w:p>
    <w:p w14:paraId="5FA00F6D" w14:textId="77777777" w:rsidR="0088331B" w:rsidRDefault="0088331B" w:rsidP="0088331B">
      <w:pPr>
        <w:tabs>
          <w:tab w:val="left" w:pos="5784"/>
        </w:tabs>
        <w:rPr>
          <w:color w:val="FF0000"/>
        </w:rPr>
      </w:pPr>
      <w:r w:rsidRPr="0088331B">
        <w:rPr>
          <w:color w:val="FF0000"/>
        </w:rPr>
        <w:t>YOU CAN DO IT GUYS.. JUST BELIEVE IN YOURSELF</w:t>
      </w:r>
    </w:p>
    <w:p w14:paraId="1A7CC1C2" w14:textId="77777777" w:rsidR="0088331B" w:rsidRPr="0088331B" w:rsidRDefault="0088331B" w:rsidP="0088331B">
      <w:pPr>
        <w:tabs>
          <w:tab w:val="left" w:pos="5784"/>
        </w:tabs>
        <w:rPr>
          <w:b w:val="0"/>
          <w:i/>
          <w:color w:val="FF0000"/>
        </w:rPr>
      </w:pPr>
      <w:r w:rsidRPr="0088331B">
        <w:rPr>
          <w:b w:val="0"/>
          <w:i/>
          <w:color w:val="FF0000"/>
        </w:rPr>
        <w:t>Delete this part before you save it to PDF</w:t>
      </w:r>
      <w:r>
        <w:rPr>
          <w:b w:val="0"/>
          <w:i/>
          <w:color w:val="FF0000"/>
        </w:rPr>
        <w:t xml:space="preserve"> and submit it to BRONE</w:t>
      </w:r>
      <w:r w:rsidRPr="0088331B">
        <w:rPr>
          <w:b w:val="0"/>
          <w:i/>
          <w:color w:val="FF0000"/>
        </w:rPr>
        <w:t>.</w:t>
      </w:r>
    </w:p>
    <w:sectPr w:rsidR="0088331B" w:rsidRPr="0088331B"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6CC99" w14:textId="77777777" w:rsidR="00A44F08" w:rsidRDefault="00A44F08">
      <w:r>
        <w:separator/>
      </w:r>
    </w:p>
    <w:p w14:paraId="5CB3E452" w14:textId="77777777" w:rsidR="00A44F08" w:rsidRDefault="00A44F08"/>
  </w:endnote>
  <w:endnote w:type="continuationSeparator" w:id="0">
    <w:p w14:paraId="62D9CF5B" w14:textId="77777777" w:rsidR="00A44F08" w:rsidRDefault="00A44F08">
      <w:r>
        <w:continuationSeparator/>
      </w:r>
    </w:p>
    <w:p w14:paraId="58F4CF37" w14:textId="77777777" w:rsidR="00A44F08" w:rsidRDefault="00A44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B24AEDD" w14:textId="77777777" w:rsidR="0013713B" w:rsidRDefault="0013713B">
        <w:pPr>
          <w:pStyle w:val="Footer"/>
          <w:jc w:val="center"/>
        </w:pPr>
        <w:r>
          <w:fldChar w:fldCharType="begin"/>
        </w:r>
        <w:r>
          <w:instrText xml:space="preserve"> PAGE   \* MERGEFORMAT </w:instrText>
        </w:r>
        <w:r>
          <w:fldChar w:fldCharType="separate"/>
        </w:r>
        <w:r w:rsidR="00A9296F">
          <w:rPr>
            <w:noProof/>
          </w:rPr>
          <w:t>3</w:t>
        </w:r>
        <w:r>
          <w:rPr>
            <w:noProof/>
          </w:rPr>
          <w:fldChar w:fldCharType="end"/>
        </w:r>
      </w:p>
    </w:sdtContent>
  </w:sdt>
  <w:p w14:paraId="495553BD" w14:textId="77777777" w:rsidR="0013713B" w:rsidRDefault="00137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E9AD" w14:textId="77777777" w:rsidR="00A44F08" w:rsidRDefault="00A44F08">
      <w:r>
        <w:separator/>
      </w:r>
    </w:p>
    <w:p w14:paraId="762F4CE3" w14:textId="77777777" w:rsidR="00A44F08" w:rsidRDefault="00A44F08"/>
  </w:footnote>
  <w:footnote w:type="continuationSeparator" w:id="0">
    <w:p w14:paraId="60D50912" w14:textId="77777777" w:rsidR="00A44F08" w:rsidRDefault="00A44F08">
      <w:r>
        <w:continuationSeparator/>
      </w:r>
    </w:p>
    <w:p w14:paraId="67C9F292" w14:textId="77777777" w:rsidR="00A44F08" w:rsidRDefault="00A44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13713B" w14:paraId="3BEC8C87" w14:textId="77777777" w:rsidTr="00D077E9">
      <w:trPr>
        <w:trHeight w:val="978"/>
      </w:trPr>
      <w:tc>
        <w:tcPr>
          <w:tcW w:w="9990" w:type="dxa"/>
          <w:tcBorders>
            <w:top w:val="nil"/>
            <w:left w:val="nil"/>
            <w:bottom w:val="single" w:sz="36" w:space="0" w:color="34ABA2" w:themeColor="accent3"/>
            <w:right w:val="nil"/>
          </w:tcBorders>
        </w:tcPr>
        <w:p w14:paraId="5D3B02F0" w14:textId="77777777" w:rsidR="0013713B" w:rsidRDefault="0013713B">
          <w:pPr>
            <w:pStyle w:val="Header"/>
          </w:pPr>
        </w:p>
      </w:tc>
    </w:tr>
  </w:tbl>
  <w:p w14:paraId="7CD7DAA0" w14:textId="77777777" w:rsidR="0013713B" w:rsidRDefault="0013713B"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6E54"/>
    <w:multiLevelType w:val="hybridMultilevel"/>
    <w:tmpl w:val="CC3A459E"/>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1D1149C5"/>
    <w:multiLevelType w:val="hybridMultilevel"/>
    <w:tmpl w:val="297A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76F6E"/>
    <w:multiLevelType w:val="hybridMultilevel"/>
    <w:tmpl w:val="2D48A4BC"/>
    <w:lvl w:ilvl="0" w:tplc="F59E6856">
      <w:start w:val="1"/>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0215C39"/>
    <w:multiLevelType w:val="hybridMultilevel"/>
    <w:tmpl w:val="4CD02D74"/>
    <w:lvl w:ilvl="0" w:tplc="09B276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32AD1"/>
    <w:multiLevelType w:val="hybridMultilevel"/>
    <w:tmpl w:val="E580EC4C"/>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C8567BC"/>
    <w:multiLevelType w:val="hybridMultilevel"/>
    <w:tmpl w:val="822EC32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31E074F"/>
    <w:multiLevelType w:val="hybridMultilevel"/>
    <w:tmpl w:val="AB045BA2"/>
    <w:lvl w:ilvl="0" w:tplc="126CF612">
      <w:start w:val="2"/>
      <w:numFmt w:val="bullet"/>
      <w:lvlText w:val="-"/>
      <w:lvlJc w:val="left"/>
      <w:pPr>
        <w:ind w:left="1080" w:hanging="360"/>
      </w:pPr>
      <w:rPr>
        <w:rFonts w:ascii="Calibri" w:eastAsiaTheme="minorEastAsia"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5657082F"/>
    <w:multiLevelType w:val="hybridMultilevel"/>
    <w:tmpl w:val="24FC35CA"/>
    <w:lvl w:ilvl="0" w:tplc="968025D0">
      <w:start w:val="2"/>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0A14497"/>
    <w:multiLevelType w:val="hybridMultilevel"/>
    <w:tmpl w:val="1C08A9FA"/>
    <w:lvl w:ilvl="0" w:tplc="38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3935983"/>
    <w:multiLevelType w:val="hybridMultilevel"/>
    <w:tmpl w:val="E3DC24D0"/>
    <w:lvl w:ilvl="0" w:tplc="CD70CB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219A6"/>
    <w:multiLevelType w:val="hybridMultilevel"/>
    <w:tmpl w:val="8FC04978"/>
    <w:lvl w:ilvl="0" w:tplc="542A3E40">
      <w:start w:val="2"/>
      <w:numFmt w:val="bullet"/>
      <w:lvlText w:val="-"/>
      <w:lvlJc w:val="left"/>
      <w:pPr>
        <w:ind w:left="1080" w:hanging="360"/>
      </w:pPr>
      <w:rPr>
        <w:rFonts w:ascii="Calibri" w:eastAsiaTheme="minorEastAsia"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7D3F314A"/>
    <w:multiLevelType w:val="hybridMultilevel"/>
    <w:tmpl w:val="45F2D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C7DBA"/>
    <w:multiLevelType w:val="hybridMultilevel"/>
    <w:tmpl w:val="441EBBC4"/>
    <w:lvl w:ilvl="0" w:tplc="75A48F48">
      <w:start w:val="2"/>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FD90030"/>
    <w:multiLevelType w:val="hybridMultilevel"/>
    <w:tmpl w:val="F9BE8652"/>
    <w:lvl w:ilvl="0" w:tplc="D2F6AEA2">
      <w:start w:val="2"/>
      <w:numFmt w:val="bullet"/>
      <w:lvlText w:val="-"/>
      <w:lvlJc w:val="left"/>
      <w:pPr>
        <w:ind w:left="1080" w:hanging="360"/>
      </w:pPr>
      <w:rPr>
        <w:rFonts w:ascii="Calibri" w:eastAsiaTheme="minorEastAsia"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3"/>
  </w:num>
  <w:num w:numId="4">
    <w:abstractNumId w:val="9"/>
  </w:num>
  <w:num w:numId="5">
    <w:abstractNumId w:val="5"/>
  </w:num>
  <w:num w:numId="6">
    <w:abstractNumId w:val="4"/>
  </w:num>
  <w:num w:numId="7">
    <w:abstractNumId w:val="0"/>
  </w:num>
  <w:num w:numId="8">
    <w:abstractNumId w:val="8"/>
  </w:num>
  <w:num w:numId="9">
    <w:abstractNumId w:val="12"/>
  </w:num>
  <w:num w:numId="10">
    <w:abstractNumId w:val="6"/>
  </w:num>
  <w:num w:numId="11">
    <w:abstractNumId w:val="10"/>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7BC"/>
    <w:rsid w:val="0002482E"/>
    <w:rsid w:val="00050324"/>
    <w:rsid w:val="000A0150"/>
    <w:rsid w:val="000E63C9"/>
    <w:rsid w:val="00130E9D"/>
    <w:rsid w:val="0013713B"/>
    <w:rsid w:val="00141C15"/>
    <w:rsid w:val="00150A6D"/>
    <w:rsid w:val="00185B35"/>
    <w:rsid w:val="001E6EBB"/>
    <w:rsid w:val="001F2BC8"/>
    <w:rsid w:val="001F5F6B"/>
    <w:rsid w:val="00240452"/>
    <w:rsid w:val="00243EBC"/>
    <w:rsid w:val="002454FE"/>
    <w:rsid w:val="00246A35"/>
    <w:rsid w:val="00284348"/>
    <w:rsid w:val="002A4279"/>
    <w:rsid w:val="002C6CE1"/>
    <w:rsid w:val="002F51F5"/>
    <w:rsid w:val="002F789C"/>
    <w:rsid w:val="00312137"/>
    <w:rsid w:val="00330359"/>
    <w:rsid w:val="0033762F"/>
    <w:rsid w:val="00366C7E"/>
    <w:rsid w:val="00384EA3"/>
    <w:rsid w:val="003A39A1"/>
    <w:rsid w:val="003C2191"/>
    <w:rsid w:val="003D3863"/>
    <w:rsid w:val="003E4220"/>
    <w:rsid w:val="004110DE"/>
    <w:rsid w:val="0044085A"/>
    <w:rsid w:val="00456429"/>
    <w:rsid w:val="00461F22"/>
    <w:rsid w:val="00463D97"/>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8331B"/>
    <w:rsid w:val="008B1FEE"/>
    <w:rsid w:val="00903C32"/>
    <w:rsid w:val="00904F2A"/>
    <w:rsid w:val="00916B16"/>
    <w:rsid w:val="009173B9"/>
    <w:rsid w:val="0093335D"/>
    <w:rsid w:val="0093613E"/>
    <w:rsid w:val="00943026"/>
    <w:rsid w:val="00966B81"/>
    <w:rsid w:val="009C7720"/>
    <w:rsid w:val="00A23AFA"/>
    <w:rsid w:val="00A31B3E"/>
    <w:rsid w:val="00A44F08"/>
    <w:rsid w:val="00A532F3"/>
    <w:rsid w:val="00A8489E"/>
    <w:rsid w:val="00A9296F"/>
    <w:rsid w:val="00AC29F3"/>
    <w:rsid w:val="00AC5FB6"/>
    <w:rsid w:val="00B13CD7"/>
    <w:rsid w:val="00B231E5"/>
    <w:rsid w:val="00B91CD7"/>
    <w:rsid w:val="00BB6465"/>
    <w:rsid w:val="00BF77BC"/>
    <w:rsid w:val="00C02B87"/>
    <w:rsid w:val="00C2683A"/>
    <w:rsid w:val="00C4086D"/>
    <w:rsid w:val="00C6013B"/>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37AE0"/>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D8B6C2"/>
  <w15:docId w15:val="{38E3E194-FC95-4C20-A249-6540F0B2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4">
    <w:name w:val="heading 4"/>
    <w:basedOn w:val="Normal"/>
    <w:next w:val="Normal"/>
    <w:link w:val="Heading4Char"/>
    <w:uiPriority w:val="1"/>
    <w:semiHidden/>
    <w:unhideWhenUsed/>
    <w:qFormat/>
    <w:rsid w:val="003E4220"/>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4Char">
    <w:name w:val="Heading 4 Char"/>
    <w:basedOn w:val="DefaultParagraphFont"/>
    <w:link w:val="Heading4"/>
    <w:uiPriority w:val="1"/>
    <w:semiHidden/>
    <w:rsid w:val="003E4220"/>
    <w:rPr>
      <w:rFonts w:asciiTheme="majorHAnsi" w:eastAsiaTheme="majorEastAsia" w:hAnsiTheme="majorHAnsi" w:cstheme="majorBidi"/>
      <w:b/>
      <w:i/>
      <w:iCs/>
      <w:color w:val="013A57" w:themeColor="accent1" w:themeShade="B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2079">
      <w:bodyDiv w:val="1"/>
      <w:marLeft w:val="0"/>
      <w:marRight w:val="0"/>
      <w:marTop w:val="0"/>
      <w:marBottom w:val="0"/>
      <w:divBdr>
        <w:top w:val="none" w:sz="0" w:space="0" w:color="auto"/>
        <w:left w:val="none" w:sz="0" w:space="0" w:color="auto"/>
        <w:bottom w:val="none" w:sz="0" w:space="0" w:color="auto"/>
        <w:right w:val="none" w:sz="0" w:space="0" w:color="auto"/>
      </w:divBdr>
      <w:divsChild>
        <w:div w:id="1954747600">
          <w:marLeft w:val="0"/>
          <w:marRight w:val="0"/>
          <w:marTop w:val="0"/>
          <w:marBottom w:val="0"/>
          <w:divBdr>
            <w:top w:val="none" w:sz="0" w:space="0" w:color="auto"/>
            <w:left w:val="none" w:sz="0" w:space="0" w:color="auto"/>
            <w:bottom w:val="none" w:sz="0" w:space="0" w:color="auto"/>
            <w:right w:val="none" w:sz="0" w:space="0" w:color="auto"/>
          </w:divBdr>
          <w:divsChild>
            <w:div w:id="2041543902">
              <w:marLeft w:val="0"/>
              <w:marRight w:val="0"/>
              <w:marTop w:val="0"/>
              <w:marBottom w:val="0"/>
              <w:divBdr>
                <w:top w:val="none" w:sz="0" w:space="0" w:color="auto"/>
                <w:left w:val="none" w:sz="0" w:space="0" w:color="auto"/>
                <w:bottom w:val="none" w:sz="0" w:space="0" w:color="auto"/>
                <w:right w:val="none" w:sz="0" w:space="0" w:color="auto"/>
              </w:divBdr>
              <w:divsChild>
                <w:div w:id="641346453">
                  <w:marLeft w:val="0"/>
                  <w:marRight w:val="0"/>
                  <w:marTop w:val="0"/>
                  <w:marBottom w:val="0"/>
                  <w:divBdr>
                    <w:top w:val="none" w:sz="0" w:space="0" w:color="auto"/>
                    <w:left w:val="none" w:sz="0" w:space="0" w:color="auto"/>
                    <w:bottom w:val="none" w:sz="0" w:space="0" w:color="auto"/>
                    <w:right w:val="none" w:sz="0" w:space="0" w:color="auto"/>
                  </w:divBdr>
                  <w:divsChild>
                    <w:div w:id="12198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0200">
          <w:marLeft w:val="0"/>
          <w:marRight w:val="0"/>
          <w:marTop w:val="0"/>
          <w:marBottom w:val="0"/>
          <w:divBdr>
            <w:top w:val="none" w:sz="0" w:space="0" w:color="auto"/>
            <w:left w:val="none" w:sz="0" w:space="0" w:color="auto"/>
            <w:bottom w:val="none" w:sz="0" w:space="0" w:color="auto"/>
            <w:right w:val="none" w:sz="0" w:space="0" w:color="auto"/>
          </w:divBdr>
          <w:divsChild>
            <w:div w:id="1417287245">
              <w:marLeft w:val="0"/>
              <w:marRight w:val="0"/>
              <w:marTop w:val="0"/>
              <w:marBottom w:val="0"/>
              <w:divBdr>
                <w:top w:val="none" w:sz="0" w:space="0" w:color="auto"/>
                <w:left w:val="none" w:sz="0" w:space="0" w:color="auto"/>
                <w:bottom w:val="none" w:sz="0" w:space="0" w:color="auto"/>
                <w:right w:val="none" w:sz="0" w:space="0" w:color="auto"/>
              </w:divBdr>
              <w:divsChild>
                <w:div w:id="1857309720">
                  <w:marLeft w:val="0"/>
                  <w:marRight w:val="0"/>
                  <w:marTop w:val="0"/>
                  <w:marBottom w:val="0"/>
                  <w:divBdr>
                    <w:top w:val="none" w:sz="0" w:space="0" w:color="auto"/>
                    <w:left w:val="none" w:sz="0" w:space="0" w:color="auto"/>
                    <w:bottom w:val="none" w:sz="0" w:space="0" w:color="auto"/>
                    <w:right w:val="none" w:sz="0" w:space="0" w:color="auto"/>
                  </w:divBdr>
                  <w:divsChild>
                    <w:div w:id="21134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4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a\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4FA4F90B7C4971A70AE402974DD449"/>
        <w:category>
          <w:name w:val="General"/>
          <w:gallery w:val="placeholder"/>
        </w:category>
        <w:types>
          <w:type w:val="bbPlcHdr"/>
        </w:types>
        <w:behaviors>
          <w:behavior w:val="content"/>
        </w:behaviors>
        <w:guid w:val="{FFE8423E-9403-49DF-9906-5186B9FA2D0E}"/>
      </w:docPartPr>
      <w:docPartBody>
        <w:p w:rsidR="003C5AAB" w:rsidRDefault="00293867">
          <w:pPr>
            <w:pStyle w:val="554FA4F90B7C4971A70AE402974DD44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November 13</w:t>
          </w:r>
          <w:r w:rsidRPr="00D86945">
            <w:rPr>
              <w:rStyle w:val="SubtitleChar"/>
              <w:b/>
            </w:rPr>
            <w:fldChar w:fldCharType="end"/>
          </w:r>
        </w:p>
      </w:docPartBody>
    </w:docPart>
    <w:docPart>
      <w:docPartPr>
        <w:name w:val="0715FE3EB64343878F4627053C323AD3"/>
        <w:category>
          <w:name w:val="General"/>
          <w:gallery w:val="placeholder"/>
        </w:category>
        <w:types>
          <w:type w:val="bbPlcHdr"/>
        </w:types>
        <w:behaviors>
          <w:behavior w:val="content"/>
        </w:behaviors>
        <w:guid w:val="{4E6ADC94-3888-4844-95CF-45435ACA661A}"/>
      </w:docPartPr>
      <w:docPartBody>
        <w:p w:rsidR="003C5AAB" w:rsidRDefault="00293867">
          <w:pPr>
            <w:pStyle w:val="0715FE3EB64343878F4627053C323AD3"/>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867"/>
    <w:rsid w:val="00293867"/>
    <w:rsid w:val="003C5AAB"/>
    <w:rsid w:val="0062618C"/>
    <w:rsid w:val="007D2628"/>
    <w:rsid w:val="00CB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554FA4F90B7C4971A70AE402974DD449">
    <w:name w:val="554FA4F90B7C4971A70AE402974DD449"/>
  </w:style>
  <w:style w:type="paragraph" w:customStyle="1" w:styleId="0715FE3EB64343878F4627053C323AD3">
    <w:name w:val="0715FE3EB64343878F4627053C323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Metro report</Template>
  <TotalTime>163</TotalTime>
  <Pages>8</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dc:creator>
  <cp:keywords/>
  <cp:lastModifiedBy>Puja Rajistha</cp:lastModifiedBy>
  <cp:revision>9</cp:revision>
  <cp:lastPrinted>2006-08-01T17:47:00Z</cp:lastPrinted>
  <dcterms:created xsi:type="dcterms:W3CDTF">2024-11-13T14:27:00Z</dcterms:created>
  <dcterms:modified xsi:type="dcterms:W3CDTF">2024-11-27T04:50:00Z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GrammarlyDocumentId">
    <vt:lpwstr>4d6c6c17-4815-402a-8aee-0137d2b85997</vt:lpwstr>
  </property>
</Properties>
</file>