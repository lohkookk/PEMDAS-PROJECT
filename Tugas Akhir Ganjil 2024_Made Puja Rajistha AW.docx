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1CCD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3F21FE4D" wp14:editId="1625AD1D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A1A79C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6ED996" w14:textId="69C2353C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6EDC8B" wp14:editId="3E0FA460">
                      <wp:extent cx="3528695" cy="1539240"/>
                      <wp:effectExtent l="0" t="0" r="0" b="381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39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2BD1E8" w14:textId="77777777" w:rsidR="0013713B" w:rsidRPr="00BF77BC" w:rsidRDefault="0013713B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</w:rPr>
                                  </w:pPr>
                                  <w:r w:rsidRPr="00BF77BC">
                                    <w:rPr>
                                      <w:sz w:val="56"/>
                                    </w:rPr>
                                    <w:t>Tugas Akhir</w:t>
                                  </w:r>
                                </w:p>
                                <w:p w14:paraId="1B207A44" w14:textId="77777777" w:rsidR="0013713B" w:rsidRPr="00BF77BC" w:rsidRDefault="0013713B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</w:rPr>
                                  </w:pPr>
                                  <w:proofErr w:type="spellStart"/>
                                  <w:r w:rsidRPr="00BF77BC">
                                    <w:rPr>
                                      <w:sz w:val="56"/>
                                    </w:rPr>
                                    <w:t>Pemrograman</w:t>
                                  </w:r>
                                  <w:proofErr w:type="spellEnd"/>
                                </w:p>
                                <w:p w14:paraId="47FF3308" w14:textId="7FD4C9B2" w:rsidR="0013713B" w:rsidRPr="00BF77BC" w:rsidRDefault="0013713B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</w:rPr>
                                  </w:pPr>
                                  <w:r w:rsidRPr="00BF77BC">
                                    <w:rPr>
                                      <w:sz w:val="56"/>
                                    </w:rPr>
                                    <w:t>Dasar</w:t>
                                  </w:r>
                                  <w:r>
                                    <w:rPr>
                                      <w:sz w:val="56"/>
                                    </w:rPr>
                                    <w:t xml:space="preserve"> – (T</w:t>
                                  </w:r>
                                  <w:r w:rsidR="00904F2A">
                                    <w:rPr>
                                      <w:sz w:val="56"/>
                                    </w:rPr>
                                    <w:t>I D</w:t>
                                  </w:r>
                                  <w:r>
                                    <w:rPr>
                                      <w:sz w:val="5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6EDC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" filled="f" stroked="f" strokeweight=".5pt">
                      <v:textbox>
                        <w:txbxContent>
                          <w:p w14:paraId="3B2BD1E8" w14:textId="77777777" w:rsidR="0013713B" w:rsidRPr="00BF77BC" w:rsidRDefault="0013713B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</w:rPr>
                            </w:pPr>
                            <w:r w:rsidRPr="00BF77BC">
                              <w:rPr>
                                <w:sz w:val="56"/>
                              </w:rPr>
                              <w:t>Tugas Akhir</w:t>
                            </w:r>
                          </w:p>
                          <w:p w14:paraId="1B207A44" w14:textId="77777777" w:rsidR="0013713B" w:rsidRPr="00BF77BC" w:rsidRDefault="0013713B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</w:rPr>
                            </w:pPr>
                            <w:proofErr w:type="spellStart"/>
                            <w:r w:rsidRPr="00BF77BC">
                              <w:rPr>
                                <w:sz w:val="56"/>
                              </w:rPr>
                              <w:t>Pemrograman</w:t>
                            </w:r>
                            <w:proofErr w:type="spellEnd"/>
                          </w:p>
                          <w:p w14:paraId="47FF3308" w14:textId="7FD4C9B2" w:rsidR="0013713B" w:rsidRPr="00BF77BC" w:rsidRDefault="0013713B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</w:rPr>
                            </w:pPr>
                            <w:r w:rsidRPr="00BF77BC">
                              <w:rPr>
                                <w:sz w:val="56"/>
                              </w:rPr>
                              <w:t>Dasar</w:t>
                            </w:r>
                            <w:r>
                              <w:rPr>
                                <w:sz w:val="56"/>
                              </w:rPr>
                              <w:t xml:space="preserve"> – (T</w:t>
                            </w:r>
                            <w:r w:rsidR="00904F2A">
                              <w:rPr>
                                <w:sz w:val="56"/>
                              </w:rPr>
                              <w:t>I D</w:t>
                            </w:r>
                            <w:r>
                              <w:rPr>
                                <w:sz w:val="56"/>
                              </w:rPr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C9E25BC" w14:textId="77777777" w:rsidR="00D077E9" w:rsidRDefault="00D077E9" w:rsidP="00D077E9"/>
        </w:tc>
      </w:tr>
      <w:tr w:rsidR="00D077E9" w14:paraId="044E6888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BDE6DD" w14:textId="552CE15A" w:rsidR="00D077E9" w:rsidRDefault="00BF77BC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21D595" wp14:editId="220BA5C0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AA3F9C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E618C68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54FA4F90B7C4971A70AE402974DD449"/>
              </w:placeholder>
              <w15:appearance w15:val="hidden"/>
            </w:sdtPr>
            <w:sdtEndPr/>
            <w:sdtContent>
              <w:p w14:paraId="4F0CDE61" w14:textId="515A07F3" w:rsidR="00D077E9" w:rsidRDefault="001E6EBB" w:rsidP="00D077E9">
                <w:r>
                  <w:rPr>
                    <w:rStyle w:val="SubtitleChar"/>
                    <w:b w:val="0"/>
                  </w:rPr>
                  <w:t>ganjil 2024</w:t>
                </w:r>
              </w:p>
            </w:sdtContent>
          </w:sdt>
          <w:p w14:paraId="3BBC1930" w14:textId="1F4D534E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3E26A87" wp14:editId="101D843A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E7EBB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A1F1A2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63A601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8846497" w14:textId="096E93F8" w:rsidR="00D077E9" w:rsidRPr="00904F2A" w:rsidRDefault="00456429" w:rsidP="00D077E9">
            <w:sdt>
              <w:sdtPr>
                <w:id w:val="-1740469667"/>
                <w:placeholder>
                  <w:docPart w:val="0715FE3EB64343878F4627053C323AD3"/>
                </w:placeholder>
                <w15:appearance w15:val="hidden"/>
              </w:sdtPr>
              <w:sdtEndPr/>
              <w:sdtContent>
                <w:r w:rsidR="00904F2A" w:rsidRPr="00904F2A">
                  <w:t>MADE PUJA RAJISTHA AW</w:t>
                </w:r>
              </w:sdtContent>
            </w:sdt>
          </w:p>
          <w:p w14:paraId="2A13A45D" w14:textId="2A91FDF4" w:rsidR="00D077E9" w:rsidRPr="00904F2A" w:rsidRDefault="00904F2A" w:rsidP="00D077E9">
            <w:r w:rsidRPr="00904F2A">
              <w:t>245150707111056</w:t>
            </w:r>
          </w:p>
          <w:p w14:paraId="4E953D68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F545284" w14:textId="77777777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66DF9" wp14:editId="0F95DF8C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8256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ADBB88" wp14:editId="3AFFF05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2538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30EE5889" w14:textId="77777777" w:rsidR="0087605E" w:rsidRDefault="0013713B" w:rsidP="0013713B">
      <w:pPr>
        <w:pStyle w:val="Heading1"/>
        <w:numPr>
          <w:ilvl w:val="0"/>
          <w:numId w:val="4"/>
        </w:numPr>
      </w:pPr>
      <w:proofErr w:type="spellStart"/>
      <w:r>
        <w:lastRenderedPageBreak/>
        <w:t>Deskripsi</w:t>
      </w:r>
      <w:proofErr w:type="spellEnd"/>
      <w:r w:rsidR="00BF77BC">
        <w:t xml:space="preserve"> </w:t>
      </w:r>
      <w:proofErr w:type="spellStart"/>
      <w:r w:rsidR="00BF77BC">
        <w:t>aplikasi</w:t>
      </w:r>
      <w:proofErr w:type="spellEnd"/>
    </w:p>
    <w:p w14:paraId="4442D3CD" w14:textId="77777777" w:rsidR="00461F22" w:rsidRPr="00461F22" w:rsidRDefault="00461F22" w:rsidP="00461F22">
      <w:pPr>
        <w:pStyle w:val="Content"/>
        <w:ind w:firstLine="360"/>
        <w:jc w:val="both"/>
        <w:rPr>
          <w:color w:val="auto"/>
        </w:rPr>
      </w:pPr>
      <w:proofErr w:type="spellStart"/>
      <w:r w:rsidRPr="00461F22">
        <w:rPr>
          <w:color w:val="auto"/>
        </w:rPr>
        <w:t>Aplikasi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ini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dikembangkan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untuk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memberikan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solusi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praktis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bagi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permasalahan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umum</w:t>
      </w:r>
      <w:proofErr w:type="spellEnd"/>
      <w:r w:rsidRPr="00461F22">
        <w:rPr>
          <w:color w:val="auto"/>
        </w:rPr>
        <w:t xml:space="preserve"> yang </w:t>
      </w:r>
      <w:proofErr w:type="spellStart"/>
      <w:r w:rsidRPr="00461F22">
        <w:rPr>
          <w:color w:val="auto"/>
        </w:rPr>
        <w:t>sering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dihadapi</w:t>
      </w:r>
      <w:proofErr w:type="spellEnd"/>
      <w:r w:rsidRPr="00461F22">
        <w:rPr>
          <w:color w:val="auto"/>
        </w:rPr>
        <w:t xml:space="preserve"> oleh </w:t>
      </w:r>
      <w:proofErr w:type="spellStart"/>
      <w:r w:rsidRPr="00461F22">
        <w:rPr>
          <w:color w:val="auto"/>
        </w:rPr>
        <w:t>banyak</w:t>
      </w:r>
      <w:proofErr w:type="spellEnd"/>
      <w:r w:rsidRPr="00461F22">
        <w:rPr>
          <w:color w:val="auto"/>
        </w:rPr>
        <w:t xml:space="preserve"> orang, </w:t>
      </w:r>
      <w:proofErr w:type="spellStart"/>
      <w:r w:rsidRPr="00461F22">
        <w:rPr>
          <w:color w:val="auto"/>
        </w:rPr>
        <w:t>yaitu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kesulitan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dalam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mengatur</w:t>
      </w:r>
      <w:proofErr w:type="spellEnd"/>
      <w:r w:rsidRPr="00461F22">
        <w:rPr>
          <w:color w:val="auto"/>
        </w:rPr>
        <w:t xml:space="preserve"> dan </w:t>
      </w:r>
      <w:proofErr w:type="spellStart"/>
      <w:r w:rsidRPr="00461F22">
        <w:rPr>
          <w:color w:val="auto"/>
        </w:rPr>
        <w:t>mengelola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kegiatan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sehari-hari</w:t>
      </w:r>
      <w:proofErr w:type="spellEnd"/>
      <w:r w:rsidRPr="00461F22">
        <w:rPr>
          <w:color w:val="auto"/>
        </w:rPr>
        <w:t xml:space="preserve">. Dalam </w:t>
      </w:r>
      <w:proofErr w:type="spellStart"/>
      <w:r w:rsidRPr="00461F22">
        <w:rPr>
          <w:color w:val="auto"/>
        </w:rPr>
        <w:t>kehidupan</w:t>
      </w:r>
      <w:proofErr w:type="spellEnd"/>
      <w:r w:rsidRPr="00461F22">
        <w:rPr>
          <w:color w:val="auto"/>
        </w:rPr>
        <w:t xml:space="preserve"> yang </w:t>
      </w:r>
      <w:proofErr w:type="spellStart"/>
      <w:r w:rsidRPr="00461F22">
        <w:rPr>
          <w:color w:val="auto"/>
        </w:rPr>
        <w:t>serba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cepat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sering</w:t>
      </w:r>
      <w:proofErr w:type="spellEnd"/>
      <w:r w:rsidRPr="00461F22">
        <w:rPr>
          <w:color w:val="auto"/>
        </w:rPr>
        <w:t xml:space="preserve"> kali </w:t>
      </w:r>
      <w:proofErr w:type="spellStart"/>
      <w:r w:rsidRPr="00461F22">
        <w:rPr>
          <w:color w:val="auto"/>
        </w:rPr>
        <w:t>seseorang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lupa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tugas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penting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melewatkan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janji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temu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atau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kesulitan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menyusun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jadwal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dengan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baik</w:t>
      </w:r>
      <w:proofErr w:type="spellEnd"/>
      <w:r w:rsidRPr="00461F22">
        <w:rPr>
          <w:color w:val="auto"/>
        </w:rPr>
        <w:t xml:space="preserve">. Hal </w:t>
      </w:r>
      <w:proofErr w:type="spellStart"/>
      <w:r w:rsidRPr="00461F22">
        <w:rPr>
          <w:color w:val="auto"/>
        </w:rPr>
        <w:t>ini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dapat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berdampak</w:t>
      </w:r>
      <w:proofErr w:type="spellEnd"/>
      <w:r w:rsidRPr="00461F22">
        <w:rPr>
          <w:color w:val="auto"/>
        </w:rPr>
        <w:t xml:space="preserve"> pada </w:t>
      </w:r>
      <w:proofErr w:type="spellStart"/>
      <w:r w:rsidRPr="00461F22">
        <w:rPr>
          <w:color w:val="auto"/>
        </w:rPr>
        <w:t>penurunan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produktivitas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ketidakteraturan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bahkan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stres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karena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tidak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terorganisirnya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waktu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dengan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efektif</w:t>
      </w:r>
      <w:proofErr w:type="spellEnd"/>
      <w:r w:rsidRPr="00461F22">
        <w:rPr>
          <w:color w:val="auto"/>
        </w:rPr>
        <w:t>.</w:t>
      </w:r>
    </w:p>
    <w:p w14:paraId="52C4308B" w14:textId="77777777" w:rsidR="00461F22" w:rsidRPr="00461F22" w:rsidRDefault="00461F22" w:rsidP="00461F22">
      <w:pPr>
        <w:pStyle w:val="Content"/>
        <w:jc w:val="both"/>
        <w:rPr>
          <w:color w:val="auto"/>
        </w:rPr>
      </w:pPr>
    </w:p>
    <w:p w14:paraId="4B8732DD" w14:textId="77777777" w:rsidR="00461F22" w:rsidRPr="00461F22" w:rsidRDefault="00461F22" w:rsidP="00461F22">
      <w:pPr>
        <w:pStyle w:val="Content"/>
        <w:ind w:firstLine="360"/>
        <w:jc w:val="both"/>
        <w:rPr>
          <w:color w:val="auto"/>
        </w:rPr>
      </w:pPr>
      <w:proofErr w:type="spellStart"/>
      <w:r w:rsidRPr="00461F22">
        <w:rPr>
          <w:color w:val="auto"/>
        </w:rPr>
        <w:t>Aplikasi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ini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hadir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sebagai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alat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bantu</w:t>
      </w:r>
      <w:proofErr w:type="spellEnd"/>
      <w:r w:rsidRPr="00461F22">
        <w:rPr>
          <w:color w:val="auto"/>
        </w:rPr>
        <w:t xml:space="preserve"> yang </w:t>
      </w:r>
      <w:proofErr w:type="spellStart"/>
      <w:r w:rsidRPr="00461F22">
        <w:rPr>
          <w:color w:val="auto"/>
        </w:rPr>
        <w:t>dirancang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khusus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untuk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membantu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pengguna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mencatat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mengelola</w:t>
      </w:r>
      <w:proofErr w:type="spellEnd"/>
      <w:r w:rsidRPr="00461F22">
        <w:rPr>
          <w:color w:val="auto"/>
        </w:rPr>
        <w:t xml:space="preserve">, dan </w:t>
      </w:r>
      <w:proofErr w:type="spellStart"/>
      <w:r w:rsidRPr="00461F22">
        <w:rPr>
          <w:color w:val="auto"/>
        </w:rPr>
        <w:t>mengingatkan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berbagai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kegiatan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mereka</w:t>
      </w:r>
      <w:proofErr w:type="spellEnd"/>
      <w:r w:rsidRPr="00461F22">
        <w:rPr>
          <w:color w:val="auto"/>
        </w:rPr>
        <w:t xml:space="preserve">. </w:t>
      </w:r>
      <w:proofErr w:type="spellStart"/>
      <w:r w:rsidRPr="00461F22">
        <w:rPr>
          <w:color w:val="auto"/>
        </w:rPr>
        <w:t>Dengan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menyediakan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fitur-fitur</w:t>
      </w:r>
      <w:proofErr w:type="spellEnd"/>
      <w:r w:rsidRPr="00461F22">
        <w:rPr>
          <w:color w:val="auto"/>
        </w:rPr>
        <w:t xml:space="preserve"> inti </w:t>
      </w:r>
      <w:proofErr w:type="spellStart"/>
      <w:r w:rsidRPr="00461F22">
        <w:rPr>
          <w:color w:val="auto"/>
        </w:rPr>
        <w:t>seperti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menambah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mengedit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menghapus</w:t>
      </w:r>
      <w:proofErr w:type="spellEnd"/>
      <w:r w:rsidRPr="00461F22">
        <w:rPr>
          <w:color w:val="auto"/>
        </w:rPr>
        <w:t xml:space="preserve">, dan </w:t>
      </w:r>
      <w:proofErr w:type="spellStart"/>
      <w:r w:rsidRPr="00461F22">
        <w:rPr>
          <w:color w:val="auto"/>
        </w:rPr>
        <w:t>menampilkan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kegiatan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aplikasi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ini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mempermudah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pengguna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dalam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menyusun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jadwal</w:t>
      </w:r>
      <w:proofErr w:type="spellEnd"/>
      <w:r w:rsidRPr="00461F22">
        <w:rPr>
          <w:color w:val="auto"/>
        </w:rPr>
        <w:t xml:space="preserve"> dan </w:t>
      </w:r>
      <w:proofErr w:type="spellStart"/>
      <w:r w:rsidRPr="00461F22">
        <w:rPr>
          <w:color w:val="auto"/>
        </w:rPr>
        <w:t>memastikan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semua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tugas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atau</w:t>
      </w:r>
      <w:proofErr w:type="spellEnd"/>
      <w:r w:rsidRPr="00461F22">
        <w:rPr>
          <w:color w:val="auto"/>
        </w:rPr>
        <w:t xml:space="preserve"> acara </w:t>
      </w:r>
      <w:proofErr w:type="spellStart"/>
      <w:r w:rsidRPr="00461F22">
        <w:rPr>
          <w:color w:val="auto"/>
        </w:rPr>
        <w:t>penting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dapat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terpantau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dengan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baik</w:t>
      </w:r>
      <w:proofErr w:type="spellEnd"/>
      <w:r w:rsidRPr="00461F22">
        <w:rPr>
          <w:color w:val="auto"/>
        </w:rPr>
        <w:t xml:space="preserve">. Selain </w:t>
      </w:r>
      <w:proofErr w:type="spellStart"/>
      <w:r w:rsidRPr="00461F22">
        <w:rPr>
          <w:color w:val="auto"/>
        </w:rPr>
        <w:t>itu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pengingat</w:t>
      </w:r>
      <w:proofErr w:type="spellEnd"/>
      <w:r w:rsidRPr="00461F22">
        <w:rPr>
          <w:color w:val="auto"/>
        </w:rPr>
        <w:t xml:space="preserve"> yang </w:t>
      </w:r>
      <w:proofErr w:type="spellStart"/>
      <w:r w:rsidRPr="00461F22">
        <w:rPr>
          <w:color w:val="auto"/>
        </w:rPr>
        <w:t>dapat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disesuaikan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memungkinkan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pengguna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untuk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menghindari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kelalaian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atau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keterlambatan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dalam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menyelesaikan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kewajiban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mereka</w:t>
      </w:r>
      <w:proofErr w:type="spellEnd"/>
      <w:r w:rsidRPr="00461F22">
        <w:rPr>
          <w:color w:val="auto"/>
        </w:rPr>
        <w:t>.</w:t>
      </w:r>
    </w:p>
    <w:p w14:paraId="1CB7377B" w14:textId="77777777" w:rsidR="00461F22" w:rsidRPr="00461F22" w:rsidRDefault="00461F22" w:rsidP="00461F22">
      <w:pPr>
        <w:pStyle w:val="Content"/>
        <w:jc w:val="both"/>
        <w:rPr>
          <w:color w:val="auto"/>
        </w:rPr>
      </w:pPr>
    </w:p>
    <w:p w14:paraId="7560C05B" w14:textId="1B491D67" w:rsidR="00BF77BC" w:rsidRDefault="00461F22" w:rsidP="00461F22">
      <w:pPr>
        <w:pStyle w:val="Content"/>
        <w:ind w:firstLine="360"/>
        <w:jc w:val="both"/>
        <w:rPr>
          <w:color w:val="auto"/>
        </w:rPr>
      </w:pPr>
      <w:r w:rsidRPr="00461F22">
        <w:rPr>
          <w:color w:val="auto"/>
        </w:rPr>
        <w:t xml:space="preserve">Tujuan </w:t>
      </w:r>
      <w:proofErr w:type="spellStart"/>
      <w:r w:rsidRPr="00461F22">
        <w:rPr>
          <w:color w:val="auto"/>
        </w:rPr>
        <w:t>utama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dari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pengembangan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aplikasi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ini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adalah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untuk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meningkatkan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produktivitas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pengguna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membantu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mereka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mengelola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waktu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dengan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lebih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efisien</w:t>
      </w:r>
      <w:proofErr w:type="spellEnd"/>
      <w:r w:rsidRPr="00461F22">
        <w:rPr>
          <w:color w:val="auto"/>
        </w:rPr>
        <w:t xml:space="preserve">, dan </w:t>
      </w:r>
      <w:proofErr w:type="spellStart"/>
      <w:r w:rsidRPr="00461F22">
        <w:rPr>
          <w:color w:val="auto"/>
        </w:rPr>
        <w:t>menciptakan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keseimbangan</w:t>
      </w:r>
      <w:proofErr w:type="spellEnd"/>
      <w:r w:rsidRPr="00461F22">
        <w:rPr>
          <w:color w:val="auto"/>
        </w:rPr>
        <w:t xml:space="preserve"> yang </w:t>
      </w:r>
      <w:proofErr w:type="spellStart"/>
      <w:r w:rsidRPr="00461F22">
        <w:rPr>
          <w:color w:val="auto"/>
        </w:rPr>
        <w:t>lebih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baik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antara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pekerjaan</w:t>
      </w:r>
      <w:proofErr w:type="spellEnd"/>
      <w:r w:rsidRPr="00461F22">
        <w:rPr>
          <w:color w:val="auto"/>
        </w:rPr>
        <w:t xml:space="preserve"> dan </w:t>
      </w:r>
      <w:proofErr w:type="spellStart"/>
      <w:r w:rsidRPr="00461F22">
        <w:rPr>
          <w:color w:val="auto"/>
        </w:rPr>
        <w:t>kehidupan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pribadi</w:t>
      </w:r>
      <w:proofErr w:type="spellEnd"/>
      <w:r w:rsidRPr="00461F22">
        <w:rPr>
          <w:color w:val="auto"/>
        </w:rPr>
        <w:t xml:space="preserve">. </w:t>
      </w:r>
      <w:proofErr w:type="spellStart"/>
      <w:r w:rsidRPr="00461F22">
        <w:rPr>
          <w:color w:val="auto"/>
        </w:rPr>
        <w:t>Dengan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aplikasi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ini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pengguna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diharapkan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dapat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mengurangi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stres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akibat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jadwal</w:t>
      </w:r>
      <w:proofErr w:type="spellEnd"/>
      <w:r w:rsidRPr="00461F22">
        <w:rPr>
          <w:color w:val="auto"/>
        </w:rPr>
        <w:t xml:space="preserve"> yang </w:t>
      </w:r>
      <w:proofErr w:type="spellStart"/>
      <w:r w:rsidRPr="00461F22">
        <w:rPr>
          <w:color w:val="auto"/>
        </w:rPr>
        <w:t>berantakan</w:t>
      </w:r>
      <w:proofErr w:type="spellEnd"/>
      <w:r w:rsidRPr="00461F22">
        <w:rPr>
          <w:color w:val="auto"/>
        </w:rPr>
        <w:t xml:space="preserve">, </w:t>
      </w:r>
      <w:proofErr w:type="spellStart"/>
      <w:r w:rsidRPr="00461F22">
        <w:rPr>
          <w:color w:val="auto"/>
        </w:rPr>
        <w:t>lebih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fokus</w:t>
      </w:r>
      <w:proofErr w:type="spellEnd"/>
      <w:r w:rsidRPr="00461F22">
        <w:rPr>
          <w:color w:val="auto"/>
        </w:rPr>
        <w:t xml:space="preserve"> pada </w:t>
      </w:r>
      <w:proofErr w:type="spellStart"/>
      <w:r w:rsidRPr="00461F22">
        <w:rPr>
          <w:color w:val="auto"/>
        </w:rPr>
        <w:t>prioritas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mereka</w:t>
      </w:r>
      <w:proofErr w:type="spellEnd"/>
      <w:r w:rsidRPr="00461F22">
        <w:rPr>
          <w:color w:val="auto"/>
        </w:rPr>
        <w:t xml:space="preserve">, dan </w:t>
      </w:r>
      <w:proofErr w:type="spellStart"/>
      <w:r w:rsidRPr="00461F22">
        <w:rPr>
          <w:color w:val="auto"/>
        </w:rPr>
        <w:t>menjalani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aktivitas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sehari-hari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dengan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lebih</w:t>
      </w:r>
      <w:proofErr w:type="spellEnd"/>
      <w:r w:rsidRPr="00461F22">
        <w:rPr>
          <w:color w:val="auto"/>
        </w:rPr>
        <w:t xml:space="preserve"> </w:t>
      </w:r>
      <w:proofErr w:type="spellStart"/>
      <w:r w:rsidRPr="00461F22">
        <w:rPr>
          <w:color w:val="auto"/>
        </w:rPr>
        <w:t>terorganisir</w:t>
      </w:r>
      <w:proofErr w:type="spellEnd"/>
      <w:r w:rsidRPr="00461F22">
        <w:rPr>
          <w:color w:val="auto"/>
        </w:rPr>
        <w:t>.</w:t>
      </w:r>
    </w:p>
    <w:p w14:paraId="5EF9BD6D" w14:textId="2DE4E39A" w:rsidR="003E4220" w:rsidRDefault="003E4220" w:rsidP="00461F22">
      <w:pPr>
        <w:pStyle w:val="Content"/>
        <w:ind w:firstLine="360"/>
        <w:jc w:val="both"/>
        <w:rPr>
          <w:color w:val="auto"/>
        </w:rPr>
      </w:pPr>
    </w:p>
    <w:p w14:paraId="40FC5F17" w14:textId="2CD8CE86" w:rsidR="003E4220" w:rsidRDefault="003E4220" w:rsidP="00461F22">
      <w:pPr>
        <w:pStyle w:val="Content"/>
        <w:ind w:firstLine="360"/>
        <w:jc w:val="both"/>
        <w:rPr>
          <w:color w:val="auto"/>
        </w:rPr>
      </w:pPr>
    </w:p>
    <w:p w14:paraId="1477A401" w14:textId="4CDB6C1D" w:rsidR="003E4220" w:rsidRDefault="003E4220" w:rsidP="00461F22">
      <w:pPr>
        <w:pStyle w:val="Content"/>
        <w:ind w:firstLine="360"/>
        <w:jc w:val="both"/>
        <w:rPr>
          <w:color w:val="auto"/>
        </w:rPr>
      </w:pPr>
    </w:p>
    <w:p w14:paraId="18CF85C1" w14:textId="6C4B0232" w:rsidR="003E4220" w:rsidRDefault="003E4220" w:rsidP="00461F22">
      <w:pPr>
        <w:pStyle w:val="Content"/>
        <w:ind w:firstLine="360"/>
        <w:jc w:val="both"/>
        <w:rPr>
          <w:color w:val="auto"/>
        </w:rPr>
      </w:pPr>
    </w:p>
    <w:p w14:paraId="14A02424" w14:textId="5E9722D0" w:rsidR="003E4220" w:rsidRDefault="003E4220" w:rsidP="00461F22">
      <w:pPr>
        <w:pStyle w:val="Content"/>
        <w:ind w:firstLine="360"/>
        <w:jc w:val="both"/>
        <w:rPr>
          <w:color w:val="auto"/>
        </w:rPr>
      </w:pPr>
    </w:p>
    <w:p w14:paraId="069E82B5" w14:textId="0A090DFC" w:rsidR="003E4220" w:rsidRDefault="003E4220" w:rsidP="00461F22">
      <w:pPr>
        <w:pStyle w:val="Content"/>
        <w:ind w:firstLine="360"/>
        <w:jc w:val="both"/>
        <w:rPr>
          <w:color w:val="auto"/>
        </w:rPr>
      </w:pPr>
    </w:p>
    <w:p w14:paraId="186A20D1" w14:textId="77777777" w:rsidR="003E4220" w:rsidRPr="00461F22" w:rsidRDefault="003E4220" w:rsidP="00461F22">
      <w:pPr>
        <w:pStyle w:val="Content"/>
        <w:ind w:firstLine="360"/>
        <w:jc w:val="both"/>
        <w:rPr>
          <w:color w:val="auto"/>
        </w:rPr>
      </w:pPr>
    </w:p>
    <w:p w14:paraId="1BC06A75" w14:textId="77777777" w:rsidR="00BF77BC" w:rsidRDefault="0013713B" w:rsidP="0013713B">
      <w:pPr>
        <w:pStyle w:val="Heading1"/>
        <w:numPr>
          <w:ilvl w:val="0"/>
          <w:numId w:val="4"/>
        </w:numPr>
      </w:pPr>
      <w:r>
        <w:lastRenderedPageBreak/>
        <w:t xml:space="preserve">Fitur </w:t>
      </w:r>
      <w:proofErr w:type="spellStart"/>
      <w:r>
        <w:t>aplikasi</w:t>
      </w:r>
      <w:proofErr w:type="spellEnd"/>
    </w:p>
    <w:p w14:paraId="3FC0C6AC" w14:textId="77777777" w:rsidR="00BF77BC" w:rsidRDefault="00BF77BC" w:rsidP="00BF77BC">
      <w:pPr>
        <w:pStyle w:val="Content"/>
        <w:rPr>
          <w:color w:val="FF0000"/>
        </w:rPr>
      </w:pPr>
      <w:r w:rsidRPr="0013713B">
        <w:rPr>
          <w:color w:val="FF0000"/>
        </w:rPr>
        <w:t xml:space="preserve">Pada </w:t>
      </w:r>
      <w:proofErr w:type="spellStart"/>
      <w:r w:rsidRPr="0013713B">
        <w:rPr>
          <w:color w:val="FF0000"/>
        </w:rPr>
        <w:t>bagian</w:t>
      </w:r>
      <w:proofErr w:type="spell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ini</w:t>
      </w:r>
      <w:proofErr w:type="spellEnd"/>
      <w:r w:rsidRPr="0013713B">
        <w:rPr>
          <w:color w:val="FF0000"/>
        </w:rPr>
        <w:t xml:space="preserve">, </w:t>
      </w:r>
      <w:proofErr w:type="spellStart"/>
      <w:r w:rsidRPr="0013713B">
        <w:rPr>
          <w:color w:val="FF0000"/>
        </w:rPr>
        <w:t>jelaskan</w:t>
      </w:r>
      <w:proofErr w:type="spell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fitur-fitur</w:t>
      </w:r>
      <w:proofErr w:type="spell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atau</w:t>
      </w:r>
      <w:proofErr w:type="spellEnd"/>
      <w:r w:rsidRPr="0013713B">
        <w:rPr>
          <w:color w:val="FF0000"/>
        </w:rPr>
        <w:t xml:space="preserve"> </w:t>
      </w:r>
      <w:proofErr w:type="spellStart"/>
      <w:proofErr w:type="gramStart"/>
      <w:r w:rsidRPr="0013713B">
        <w:rPr>
          <w:color w:val="FF0000"/>
        </w:rPr>
        <w:t>fungsi</w:t>
      </w:r>
      <w:proofErr w:type="spellEnd"/>
      <w:r w:rsidRPr="0013713B">
        <w:rPr>
          <w:color w:val="FF0000"/>
        </w:rPr>
        <w:t xml:space="preserve">  yang</w:t>
      </w:r>
      <w:proofErr w:type="gram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dimiliki</w:t>
      </w:r>
      <w:proofErr w:type="spellEnd"/>
      <w:r w:rsidRPr="0013713B">
        <w:rPr>
          <w:color w:val="FF0000"/>
        </w:rPr>
        <w:t xml:space="preserve"> oleh </w:t>
      </w:r>
      <w:proofErr w:type="spellStart"/>
      <w:r w:rsidRPr="0013713B">
        <w:rPr>
          <w:color w:val="FF0000"/>
        </w:rPr>
        <w:t>aplikasi</w:t>
      </w:r>
      <w:proofErr w:type="spellEnd"/>
      <w:r w:rsidRPr="0013713B">
        <w:rPr>
          <w:color w:val="FF0000"/>
        </w:rPr>
        <w:t xml:space="preserve">. </w:t>
      </w:r>
      <w:proofErr w:type="spellStart"/>
      <w:r w:rsidRPr="0013713B">
        <w:rPr>
          <w:color w:val="FF0000"/>
        </w:rPr>
        <w:t>Jelaskan</w:t>
      </w:r>
      <w:proofErr w:type="spellEnd"/>
      <w:r w:rsidRPr="0013713B">
        <w:rPr>
          <w:color w:val="FF0000"/>
        </w:rPr>
        <w:t xml:space="preserve"> juga </w:t>
      </w:r>
      <w:proofErr w:type="spellStart"/>
      <w:r w:rsidRPr="0013713B">
        <w:rPr>
          <w:color w:val="FF0000"/>
        </w:rPr>
        <w:t>mengenai</w:t>
      </w:r>
      <w:proofErr w:type="spellEnd"/>
      <w:r w:rsidRPr="0013713B">
        <w:rPr>
          <w:color w:val="FF0000"/>
        </w:rPr>
        <w:t xml:space="preserve"> input, </w:t>
      </w:r>
      <w:proofErr w:type="spellStart"/>
      <w:r w:rsidRPr="0013713B">
        <w:rPr>
          <w:color w:val="FF0000"/>
        </w:rPr>
        <w:t>serta</w:t>
      </w:r>
      <w:proofErr w:type="spellEnd"/>
      <w:r w:rsidRPr="0013713B">
        <w:rPr>
          <w:color w:val="FF0000"/>
        </w:rPr>
        <w:t xml:space="preserve"> output yang </w:t>
      </w:r>
      <w:proofErr w:type="spellStart"/>
      <w:r w:rsidRPr="0013713B">
        <w:rPr>
          <w:color w:val="FF0000"/>
        </w:rPr>
        <w:t>dihasilkan</w:t>
      </w:r>
      <w:proofErr w:type="spellEnd"/>
      <w:r w:rsidRPr="0013713B">
        <w:rPr>
          <w:color w:val="FF0000"/>
        </w:rPr>
        <w:t xml:space="preserve"> oleh </w:t>
      </w:r>
      <w:proofErr w:type="spellStart"/>
      <w:r w:rsidRPr="0013713B">
        <w:rPr>
          <w:color w:val="FF0000"/>
        </w:rPr>
        <w:t>aplikasi</w:t>
      </w:r>
      <w:proofErr w:type="spellEnd"/>
      <w:r w:rsidR="0013713B">
        <w:rPr>
          <w:color w:val="FF0000"/>
        </w:rPr>
        <w:t>.</w:t>
      </w:r>
    </w:p>
    <w:p w14:paraId="62584E8C" w14:textId="3A79A21B" w:rsidR="00B13CD7" w:rsidRPr="003E4220" w:rsidRDefault="00C2683A" w:rsidP="00BF77BC">
      <w:pPr>
        <w:pStyle w:val="Content"/>
        <w:rPr>
          <w:color w:val="FF0000"/>
        </w:rPr>
      </w:pPr>
      <w:proofErr w:type="spellStart"/>
      <w:r>
        <w:rPr>
          <w:color w:val="FF0000"/>
        </w:rPr>
        <w:t>Tampilkan</w:t>
      </w:r>
      <w:proofErr w:type="spellEnd"/>
      <w:r>
        <w:rPr>
          <w:color w:val="FF0000"/>
        </w:rPr>
        <w:t xml:space="preserve"> juga screenshot </w:t>
      </w:r>
      <w:proofErr w:type="spellStart"/>
      <w:r>
        <w:rPr>
          <w:color w:val="FF0000"/>
        </w:rPr>
        <w:t>jalannya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>.</w:t>
      </w:r>
    </w:p>
    <w:p w14:paraId="1B7A187D" w14:textId="77777777" w:rsid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lastRenderedPageBreak/>
        <w:t xml:space="preserve">1. </w:t>
      </w:r>
      <w:proofErr w:type="spellStart"/>
      <w:r w:rsidRPr="003E4220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>Menambah</w:t>
      </w:r>
      <w:proofErr w:type="spellEnd"/>
      <w:r w:rsidRPr="003E4220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>Kegiatan</w:t>
      </w:r>
      <w:proofErr w:type="spellEnd"/>
    </w:p>
    <w:p w14:paraId="00F00870" w14:textId="46BB535E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Fungsi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:</w:t>
      </w:r>
    </w:p>
    <w:p w14:paraId="13806DFB" w14:textId="77777777" w:rsidR="003E4220" w:rsidRPr="003E4220" w:rsidRDefault="003E4220" w:rsidP="00240452">
      <w:pPr>
        <w:pStyle w:val="Heading1"/>
        <w:spacing w:before="0"/>
        <w:ind w:firstLine="36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Memungkinkan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pengguna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untuk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menambahkan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baru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dalam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daftar.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Setiap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dapat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mencakup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informasi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seperti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nama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deskripsi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tanggal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waktu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dan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kategori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misalnya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pekerjaan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pribadi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atau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lainnya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).</w:t>
      </w:r>
    </w:p>
    <w:p w14:paraId="4107FFFD" w14:textId="77777777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  <w:t>Input:</w:t>
      </w:r>
    </w:p>
    <w:p w14:paraId="6AF46F07" w14:textId="23CA2EF1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Nama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teks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)</w:t>
      </w:r>
    </w:p>
    <w:p w14:paraId="3E544718" w14:textId="77D99853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Deskripsi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teks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)</w:t>
      </w:r>
    </w:p>
    <w:p w14:paraId="42383EC2" w14:textId="142656F4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Tanggal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(format: YYYY-MM-DD)</w:t>
      </w:r>
    </w:p>
    <w:p w14:paraId="76871366" w14:textId="350BC1AA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Waktu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(format: HH)</w:t>
      </w:r>
    </w:p>
    <w:p w14:paraId="37002AA4" w14:textId="68CC471F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Kategori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teks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dapat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dipilih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dari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daftar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kategori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yang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tersedia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)</w:t>
      </w:r>
    </w:p>
    <w:p w14:paraId="1C70A66E" w14:textId="77777777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  <w:t>Output:</w:t>
      </w:r>
    </w:p>
    <w:p w14:paraId="721F1D7C" w14:textId="63524945" w:rsidR="00240452" w:rsidRDefault="003E4220" w:rsidP="00BB6465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baru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ditambahkan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dalam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daftar dan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ditampilkan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pada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layar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utama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66D1BC1F" w14:textId="77777777" w:rsidR="00BB6465" w:rsidRPr="00BB6465" w:rsidRDefault="00BB6465" w:rsidP="00BB6465">
      <w:pPr>
        <w:pStyle w:val="Heading1"/>
        <w:spacing w:before="0"/>
        <w:ind w:left="72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</w:p>
    <w:p w14:paraId="7AD7A85B" w14:textId="5FF5C1F7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 xml:space="preserve">2. </w:t>
      </w:r>
      <w:proofErr w:type="spellStart"/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>Mengedit</w:t>
      </w:r>
      <w:proofErr w:type="spellEnd"/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 xml:space="preserve"> dan </w:t>
      </w:r>
      <w:proofErr w:type="spellStart"/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>Menghapus</w:t>
      </w:r>
      <w:proofErr w:type="spellEnd"/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 xml:space="preserve"> </w:t>
      </w:r>
      <w:proofErr w:type="spellStart"/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>Kegiatan</w:t>
      </w:r>
      <w:proofErr w:type="spellEnd"/>
    </w:p>
    <w:p w14:paraId="3E629DC6" w14:textId="77777777" w:rsidR="003E4220" w:rsidRPr="003E4220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Fungsi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:</w:t>
      </w:r>
    </w:p>
    <w:p w14:paraId="684B925D" w14:textId="77777777" w:rsidR="003E4220" w:rsidRPr="003E4220" w:rsidRDefault="003E4220" w:rsidP="00240452">
      <w:pPr>
        <w:pStyle w:val="Heading1"/>
        <w:spacing w:before="0"/>
        <w:ind w:firstLine="36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Pengguna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dapat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mengubah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informasi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yang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sudah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ada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atau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menghapus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yang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tidak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diperlukan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363AE708" w14:textId="77777777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  <w:t>Input:</w:t>
      </w:r>
    </w:p>
    <w:p w14:paraId="0CBDF14E" w14:textId="380F37D1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Pilihan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berdasarkan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indeks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atau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nama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untuk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diedit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atau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dihapus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6DDEF72E" w14:textId="0234AC32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Informasi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baru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untuk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yang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diedit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opsional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).</w:t>
      </w:r>
    </w:p>
    <w:p w14:paraId="1DBD823E" w14:textId="77777777" w:rsidR="003E4220" w:rsidRPr="003E4220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Output:</w:t>
      </w:r>
    </w:p>
    <w:p w14:paraId="0A3A58F9" w14:textId="405C31C6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Mengedit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: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diperbarui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dengan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informasi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baru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7B73F0C4" w14:textId="60EADD71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Menghapus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: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dihapus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dari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daftar dan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tidak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lagi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ditampilkan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432F9342" w14:textId="77777777" w:rsidR="00240452" w:rsidRDefault="00240452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</w:p>
    <w:p w14:paraId="583A2CE4" w14:textId="2D3E1EC7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 xml:space="preserve">3. </w:t>
      </w:r>
      <w:proofErr w:type="spellStart"/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>Menampilkan</w:t>
      </w:r>
      <w:proofErr w:type="spellEnd"/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 xml:space="preserve"> </w:t>
      </w:r>
      <w:proofErr w:type="spellStart"/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>Kegiatan</w:t>
      </w:r>
      <w:proofErr w:type="spellEnd"/>
    </w:p>
    <w:p w14:paraId="4AD910ED" w14:textId="77777777" w:rsidR="003E4220" w:rsidRPr="003E4220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Fungsi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:</w:t>
      </w:r>
    </w:p>
    <w:p w14:paraId="046B35BC" w14:textId="77777777" w:rsidR="003E4220" w:rsidRPr="003E4220" w:rsidRDefault="003E4220" w:rsidP="00240452">
      <w:pPr>
        <w:pStyle w:val="Heading1"/>
        <w:spacing w:before="0"/>
        <w:ind w:firstLine="36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Menampilkan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seluruh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yang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telah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dijadwalkan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dengan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opsi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filter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berdasarkan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kategori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atau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tanggal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tertentu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1FF91469" w14:textId="77777777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  <w:t>Input:</w:t>
      </w:r>
    </w:p>
    <w:p w14:paraId="3190D2F1" w14:textId="0BC4594F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lastRenderedPageBreak/>
        <w:t xml:space="preserve">Filter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berdasarkan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kategori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teks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).</w:t>
      </w:r>
    </w:p>
    <w:p w14:paraId="1BF93661" w14:textId="1C152FE3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Filter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berdasarkan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tanggal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(format: YYYY-MM-DD).</w:t>
      </w:r>
    </w:p>
    <w:p w14:paraId="42A7DE03" w14:textId="77777777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  <w:t>Output:</w:t>
      </w:r>
    </w:p>
    <w:p w14:paraId="3CFCEA76" w14:textId="47F3DA8F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Daftar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sesuai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filter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ditampilkan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dalam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format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terorganisir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mencakup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nama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deskripsi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tanggal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waktu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dan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kategori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393DAFCE" w14:textId="77777777" w:rsidR="00240452" w:rsidRDefault="00240452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</w:p>
    <w:p w14:paraId="069194E7" w14:textId="0495368A" w:rsidR="003E4220" w:rsidRPr="00240452" w:rsidRDefault="00240452" w:rsidP="00240452">
      <w:pPr>
        <w:pStyle w:val="Heading1"/>
        <w:spacing w:before="0"/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>4</w:t>
      </w:r>
      <w:r w:rsidR="003E4220" w:rsidRPr="00240452">
        <w:rPr>
          <w:rFonts w:asciiTheme="minorHAnsi" w:eastAsiaTheme="minorEastAsia" w:hAnsiTheme="minorHAnsi" w:cstheme="minorBidi"/>
          <w:bCs/>
          <w:color w:val="auto"/>
          <w:kern w:val="0"/>
          <w:sz w:val="28"/>
          <w:szCs w:val="22"/>
        </w:rPr>
        <w:t>. Simpan dan Muat Data</w:t>
      </w:r>
    </w:p>
    <w:p w14:paraId="1A0A0F07" w14:textId="77777777" w:rsidR="003E4220" w:rsidRPr="003E4220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Fungsi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:</w:t>
      </w:r>
    </w:p>
    <w:p w14:paraId="0EEF405C" w14:textId="77777777" w:rsidR="003E4220" w:rsidRPr="003E4220" w:rsidRDefault="003E4220" w:rsidP="00240452">
      <w:pPr>
        <w:pStyle w:val="Heading1"/>
        <w:spacing w:before="0"/>
        <w:ind w:firstLine="36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Data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yang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dimasukkan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oleh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pengguna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disimpan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dalam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file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lokal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sehingga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dapat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dimuat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kembali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ketika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aplikasi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dijalankan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di lain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waktu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0B84C179" w14:textId="77777777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  <w:t>Input:</w:t>
      </w:r>
    </w:p>
    <w:p w14:paraId="7EFEED56" w14:textId="2D002003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Tidak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memerlukan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input manual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dari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pengguna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;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penyimpanan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otomatis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saat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menutup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aplikasi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14E3E6CB" w14:textId="77777777" w:rsidR="003E4220" w:rsidRPr="00240452" w:rsidRDefault="003E4220" w:rsidP="00240452">
      <w:pPr>
        <w:pStyle w:val="Heading1"/>
        <w:spacing w:before="0"/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</w:pPr>
      <w:r w:rsidRPr="00240452">
        <w:rPr>
          <w:rFonts w:asciiTheme="minorHAnsi" w:eastAsiaTheme="minorEastAsia" w:hAnsiTheme="minorHAnsi" w:cstheme="minorBidi"/>
          <w:b w:val="0"/>
          <w:i/>
          <w:iCs/>
          <w:color w:val="auto"/>
          <w:kern w:val="0"/>
          <w:sz w:val="28"/>
          <w:szCs w:val="22"/>
        </w:rPr>
        <w:t>Output:</w:t>
      </w:r>
    </w:p>
    <w:p w14:paraId="0619B89D" w14:textId="4AA449E4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Data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kegiatan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disimpan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dalam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file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dengan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format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tertentu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(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misalnya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JSON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atau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CSV).</w:t>
      </w:r>
    </w:p>
    <w:p w14:paraId="23CC21B9" w14:textId="7200362F" w:rsidR="003E4220" w:rsidRPr="003E4220" w:rsidRDefault="003E4220" w:rsidP="00240452">
      <w:pPr>
        <w:pStyle w:val="Heading1"/>
        <w:numPr>
          <w:ilvl w:val="0"/>
          <w:numId w:val="14"/>
        </w:numPr>
        <w:spacing w:before="0"/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</w:pPr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Ketika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aplikasi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dibuka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, data yang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tersimpan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sebelumnya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dimuat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secara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 xml:space="preserve"> </w:t>
      </w:r>
      <w:proofErr w:type="spellStart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otomatis</w:t>
      </w:r>
      <w:proofErr w:type="spellEnd"/>
      <w:r w:rsidRPr="003E4220">
        <w:rPr>
          <w:rFonts w:asciiTheme="minorHAnsi" w:eastAsiaTheme="minorEastAsia" w:hAnsiTheme="minorHAnsi" w:cstheme="minorBidi"/>
          <w:b w:val="0"/>
          <w:color w:val="auto"/>
          <w:kern w:val="0"/>
          <w:sz w:val="28"/>
          <w:szCs w:val="22"/>
        </w:rPr>
        <w:t>.</w:t>
      </w:r>
    </w:p>
    <w:p w14:paraId="01D26107" w14:textId="77777777" w:rsidR="00141C15" w:rsidRDefault="0013713B" w:rsidP="0013713B">
      <w:pPr>
        <w:pStyle w:val="Heading1"/>
        <w:numPr>
          <w:ilvl w:val="0"/>
          <w:numId w:val="4"/>
        </w:numPr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7EE0FC6A" w14:textId="77777777" w:rsidR="00141C15" w:rsidRPr="0013713B" w:rsidRDefault="00141C15" w:rsidP="00141C15">
      <w:pPr>
        <w:pStyle w:val="Content"/>
        <w:rPr>
          <w:color w:val="FF0000"/>
        </w:rPr>
      </w:pPr>
      <w:r w:rsidRPr="0013713B">
        <w:rPr>
          <w:color w:val="FF0000"/>
        </w:rPr>
        <w:t xml:space="preserve">Pada </w:t>
      </w:r>
      <w:proofErr w:type="spellStart"/>
      <w:r w:rsidRPr="0013713B">
        <w:rPr>
          <w:color w:val="FF0000"/>
        </w:rPr>
        <w:t>bagian</w:t>
      </w:r>
      <w:proofErr w:type="spell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ini</w:t>
      </w:r>
      <w:proofErr w:type="spellEnd"/>
      <w:r w:rsidRPr="0013713B">
        <w:rPr>
          <w:color w:val="FF0000"/>
        </w:rPr>
        <w:t xml:space="preserve">, </w:t>
      </w:r>
      <w:proofErr w:type="spellStart"/>
      <w:r w:rsidRPr="0013713B">
        <w:rPr>
          <w:color w:val="FF0000"/>
        </w:rPr>
        <w:t>jelaskan</w:t>
      </w:r>
      <w:proofErr w:type="spell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penerapan</w:t>
      </w:r>
      <w:proofErr w:type="spell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materi</w:t>
      </w:r>
      <w:proofErr w:type="spellEnd"/>
      <w:r w:rsidRPr="0013713B">
        <w:rPr>
          <w:color w:val="FF0000"/>
        </w:rPr>
        <w:t xml:space="preserve"> yang </w:t>
      </w:r>
      <w:proofErr w:type="spellStart"/>
      <w:r w:rsidRPr="0013713B">
        <w:rPr>
          <w:color w:val="FF0000"/>
        </w:rPr>
        <w:t>digunakan</w:t>
      </w:r>
      <w:proofErr w:type="spellEnd"/>
      <w:r w:rsidRPr="0013713B">
        <w:rPr>
          <w:color w:val="FF0000"/>
        </w:rPr>
        <w:t xml:space="preserve"> pada program</w:t>
      </w:r>
      <w:r w:rsidR="0013713B" w:rsidRPr="0013713B">
        <w:rPr>
          <w:color w:val="FF0000"/>
        </w:rPr>
        <w:t xml:space="preserve">. </w:t>
      </w:r>
      <w:proofErr w:type="spellStart"/>
      <w:r w:rsidR="0013713B" w:rsidRPr="0013713B">
        <w:rPr>
          <w:color w:val="FF0000"/>
        </w:rPr>
        <w:t>Deskripsikan</w:t>
      </w:r>
      <w:proofErr w:type="spellEnd"/>
      <w:r w:rsidR="0013713B"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sertakan</w:t>
      </w:r>
      <w:proofErr w:type="spellEnd"/>
      <w:r w:rsidRPr="0013713B">
        <w:rPr>
          <w:color w:val="FF0000"/>
        </w:rPr>
        <w:t xml:space="preserve"> juga </w:t>
      </w:r>
      <w:proofErr w:type="spellStart"/>
      <w:r w:rsidRPr="0013713B">
        <w:rPr>
          <w:color w:val="FF0000"/>
        </w:rPr>
        <w:t>potongan</w:t>
      </w:r>
      <w:proofErr w:type="spell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kode</w:t>
      </w:r>
      <w:proofErr w:type="spellEnd"/>
      <w:r w:rsidR="00C2683A">
        <w:rPr>
          <w:color w:val="FF0000"/>
        </w:rPr>
        <w:t>/screenshot</w:t>
      </w:r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untuk</w:t>
      </w:r>
      <w:proofErr w:type="spell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bagian</w:t>
      </w:r>
      <w:proofErr w:type="spellEnd"/>
      <w:r w:rsidRPr="0013713B">
        <w:rPr>
          <w:color w:val="FF0000"/>
        </w:rPr>
        <w:t xml:space="preserve"> </w:t>
      </w:r>
      <w:proofErr w:type="spellStart"/>
      <w:r w:rsidRPr="0013713B">
        <w:rPr>
          <w:color w:val="FF0000"/>
        </w:rPr>
        <w:t>tersebut</w:t>
      </w:r>
      <w:proofErr w:type="spellEnd"/>
      <w:r w:rsidRPr="0013713B">
        <w:rPr>
          <w:color w:val="FF0000"/>
        </w:rPr>
        <w:t>.</w:t>
      </w:r>
    </w:p>
    <w:p w14:paraId="18407B87" w14:textId="77777777" w:rsidR="00141C15" w:rsidRDefault="00141C15" w:rsidP="00141C15">
      <w:pPr>
        <w:pStyle w:val="Content"/>
        <w:numPr>
          <w:ilvl w:val="0"/>
          <w:numId w:val="2"/>
        </w:numPr>
      </w:pPr>
      <w:proofErr w:type="spellStart"/>
      <w:r>
        <w:t>Seleksi</w:t>
      </w:r>
      <w:proofErr w:type="spellEnd"/>
    </w:p>
    <w:p w14:paraId="7CCFAEC0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</w:t>
      </w:r>
      <w:proofErr w:type="spellStart"/>
      <w:r w:rsidRPr="0013713B">
        <w:rPr>
          <w:i/>
          <w:color w:val="FF0000"/>
        </w:rPr>
        <w:t>deskripsi</w:t>
      </w:r>
      <w:proofErr w:type="spellEnd"/>
      <w:r w:rsidRPr="0013713B">
        <w:rPr>
          <w:i/>
          <w:color w:val="FF0000"/>
        </w:rPr>
        <w:t xml:space="preserve">] 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466FEB3E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[screenshot]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4EA08E27" w14:textId="77777777" w:rsidR="00141C15" w:rsidRDefault="00141C15" w:rsidP="00141C15">
      <w:pPr>
        <w:pStyle w:val="Content"/>
        <w:numPr>
          <w:ilvl w:val="0"/>
          <w:numId w:val="2"/>
        </w:numPr>
      </w:pPr>
      <w:proofErr w:type="spellStart"/>
      <w:r>
        <w:t>Perulangan</w:t>
      </w:r>
      <w:proofErr w:type="spellEnd"/>
    </w:p>
    <w:p w14:paraId="007A45D7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</w:t>
      </w:r>
      <w:proofErr w:type="spellStart"/>
      <w:r w:rsidRPr="0013713B">
        <w:rPr>
          <w:i/>
          <w:color w:val="FF0000"/>
        </w:rPr>
        <w:t>deskripsi</w:t>
      </w:r>
      <w:proofErr w:type="spellEnd"/>
      <w:r w:rsidRPr="0013713B">
        <w:rPr>
          <w:i/>
          <w:color w:val="FF0000"/>
        </w:rPr>
        <w:t xml:space="preserve">] 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6DD5EA25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[screenshot]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4284919E" w14:textId="77777777" w:rsidR="00141C15" w:rsidRDefault="00141C15" w:rsidP="00141C15">
      <w:pPr>
        <w:pStyle w:val="Content"/>
        <w:numPr>
          <w:ilvl w:val="0"/>
          <w:numId w:val="2"/>
        </w:numPr>
      </w:pPr>
      <w:r>
        <w:t>Array</w:t>
      </w:r>
    </w:p>
    <w:p w14:paraId="72D3294C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</w:t>
      </w:r>
      <w:proofErr w:type="spellStart"/>
      <w:r w:rsidRPr="0013713B">
        <w:rPr>
          <w:i/>
          <w:color w:val="FF0000"/>
        </w:rPr>
        <w:t>deskripsi</w:t>
      </w:r>
      <w:proofErr w:type="spellEnd"/>
      <w:r w:rsidRPr="0013713B">
        <w:rPr>
          <w:i/>
          <w:color w:val="FF0000"/>
        </w:rPr>
        <w:t xml:space="preserve">] 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29E42CB7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[screenshot]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319435BC" w14:textId="77777777" w:rsidR="00BF77BC" w:rsidRDefault="00141C15" w:rsidP="00141C15">
      <w:pPr>
        <w:pStyle w:val="Content"/>
        <w:numPr>
          <w:ilvl w:val="0"/>
          <w:numId w:val="2"/>
        </w:numPr>
      </w:pPr>
      <w:r>
        <w:t>Metode</w:t>
      </w:r>
    </w:p>
    <w:p w14:paraId="1DDE2B31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lastRenderedPageBreak/>
        <w:t>…. [</w:t>
      </w:r>
      <w:proofErr w:type="spellStart"/>
      <w:r w:rsidRPr="0013713B">
        <w:rPr>
          <w:i/>
          <w:color w:val="FF0000"/>
        </w:rPr>
        <w:t>deskripsi</w:t>
      </w:r>
      <w:proofErr w:type="spellEnd"/>
      <w:r w:rsidRPr="0013713B">
        <w:rPr>
          <w:i/>
          <w:color w:val="FF0000"/>
        </w:rPr>
        <w:t xml:space="preserve">] 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6F2BAB9F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[screenshot]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7963F522" w14:textId="77777777" w:rsidR="00141C15" w:rsidRDefault="00141C15" w:rsidP="00141C15">
      <w:pPr>
        <w:pStyle w:val="Content"/>
        <w:numPr>
          <w:ilvl w:val="0"/>
          <w:numId w:val="2"/>
        </w:numPr>
      </w:pPr>
      <w:r>
        <w:t>[</w:t>
      </w:r>
      <w:r w:rsidRPr="00141C15">
        <w:rPr>
          <w:i/>
        </w:rPr>
        <w:t>Materi lain</w:t>
      </w:r>
      <w:r>
        <w:t>]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)</w:t>
      </w:r>
    </w:p>
    <w:p w14:paraId="0AC01BA8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</w:t>
      </w:r>
      <w:proofErr w:type="spellStart"/>
      <w:r w:rsidRPr="0013713B">
        <w:rPr>
          <w:i/>
          <w:color w:val="FF0000"/>
        </w:rPr>
        <w:t>deskripsi</w:t>
      </w:r>
      <w:proofErr w:type="spellEnd"/>
      <w:r w:rsidRPr="0013713B">
        <w:rPr>
          <w:i/>
          <w:color w:val="FF0000"/>
        </w:rPr>
        <w:t xml:space="preserve">] 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06F1AAB7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[screenshot]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002EE82E" w14:textId="77777777" w:rsidR="00141C15" w:rsidRDefault="0013713B" w:rsidP="00141C15">
      <w:pPr>
        <w:pStyle w:val="Content"/>
        <w:numPr>
          <w:ilvl w:val="0"/>
          <w:numId w:val="2"/>
        </w:numPr>
      </w:pPr>
      <w:r>
        <w:t>[</w:t>
      </w:r>
      <w:proofErr w:type="spellStart"/>
      <w:r w:rsidR="00141C15" w:rsidRPr="0013713B">
        <w:rPr>
          <w:i/>
        </w:rPr>
        <w:t>Dst</w:t>
      </w:r>
      <w:proofErr w:type="spellEnd"/>
      <w:r w:rsidR="00141C15" w:rsidRPr="0013713B">
        <w:rPr>
          <w:i/>
        </w:rPr>
        <w:t>.</w:t>
      </w:r>
      <w:r>
        <w:t>]</w:t>
      </w:r>
      <w:r w:rsidR="00141C15">
        <w:t xml:space="preserve"> (</w:t>
      </w:r>
      <w:proofErr w:type="spellStart"/>
      <w:proofErr w:type="gramStart"/>
      <w:r w:rsidR="00141C15">
        <w:t>dapat</w:t>
      </w:r>
      <w:proofErr w:type="spellEnd"/>
      <w:proofErr w:type="gramEnd"/>
      <w:r w:rsidR="00141C15">
        <w:t xml:space="preserve"> </w:t>
      </w:r>
      <w:proofErr w:type="spellStart"/>
      <w:r w:rsidR="00141C15">
        <w:t>ditambahkan</w:t>
      </w:r>
      <w:proofErr w:type="spellEnd"/>
      <w:r w:rsidR="00141C15">
        <w:t xml:space="preserve"> </w:t>
      </w:r>
      <w:proofErr w:type="spellStart"/>
      <w:r w:rsidR="00141C15">
        <w:t>jika</w:t>
      </w:r>
      <w:proofErr w:type="spellEnd"/>
      <w:r w:rsidR="00141C15">
        <w:t xml:space="preserve"> </w:t>
      </w:r>
      <w:proofErr w:type="spellStart"/>
      <w:r w:rsidR="00141C15">
        <w:t>perlu</w:t>
      </w:r>
      <w:proofErr w:type="spellEnd"/>
      <w:r w:rsidR="00141C15">
        <w:t>)</w:t>
      </w:r>
    </w:p>
    <w:p w14:paraId="228DDAF2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</w:t>
      </w:r>
      <w:proofErr w:type="spellStart"/>
      <w:r w:rsidRPr="0013713B">
        <w:rPr>
          <w:i/>
          <w:color w:val="FF0000"/>
        </w:rPr>
        <w:t>deskripsi</w:t>
      </w:r>
      <w:proofErr w:type="spellEnd"/>
      <w:r w:rsidRPr="0013713B">
        <w:rPr>
          <w:i/>
          <w:color w:val="FF0000"/>
        </w:rPr>
        <w:t xml:space="preserve">] 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37152C2A" w14:textId="77777777" w:rsidR="0013713B" w:rsidRPr="0013713B" w:rsidRDefault="0013713B" w:rsidP="0013713B">
      <w:pPr>
        <w:pStyle w:val="Content"/>
        <w:ind w:left="720"/>
        <w:rPr>
          <w:i/>
          <w:color w:val="FF0000"/>
        </w:rPr>
      </w:pPr>
      <w:r w:rsidRPr="0013713B">
        <w:rPr>
          <w:i/>
          <w:color w:val="FF0000"/>
        </w:rPr>
        <w:t>…. [screenshot]</w:t>
      </w:r>
      <w:proofErr w:type="gramStart"/>
      <w:r w:rsidRPr="0013713B">
        <w:rPr>
          <w:i/>
          <w:color w:val="FF0000"/>
        </w:rPr>
        <w:t>…..</w:t>
      </w:r>
      <w:proofErr w:type="gramEnd"/>
    </w:p>
    <w:p w14:paraId="424C1C9A" w14:textId="77777777" w:rsidR="0013713B" w:rsidRDefault="0013713B" w:rsidP="0013713B">
      <w:pPr>
        <w:pStyle w:val="Content"/>
        <w:ind w:left="720"/>
      </w:pPr>
    </w:p>
    <w:p w14:paraId="7CF21583" w14:textId="77777777" w:rsidR="0013713B" w:rsidRDefault="0013713B" w:rsidP="0013713B">
      <w:pPr>
        <w:pStyle w:val="Heading1"/>
        <w:numPr>
          <w:ilvl w:val="0"/>
          <w:numId w:val="4"/>
        </w:numPr>
      </w:pPr>
      <w:proofErr w:type="spellStart"/>
      <w:r>
        <w:t>Algoritma</w:t>
      </w:r>
      <w:proofErr w:type="spellEnd"/>
    </w:p>
    <w:p w14:paraId="6E302D0F" w14:textId="77777777" w:rsidR="0013713B" w:rsidRPr="0013713B" w:rsidRDefault="0013713B" w:rsidP="0013713B">
      <w:pPr>
        <w:pStyle w:val="Content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gambarkan</w:t>
      </w:r>
      <w:proofErr w:type="spellEnd"/>
      <w:r>
        <w:rPr>
          <w:color w:val="FF0000"/>
        </w:rPr>
        <w:t xml:space="preserve"> flowchart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aplikasi</w:t>
      </w:r>
      <w:proofErr w:type="spellEnd"/>
      <w:r>
        <w:rPr>
          <w:color w:val="FF0000"/>
        </w:rPr>
        <w:t xml:space="preserve"> yang </w:t>
      </w:r>
      <w:proofErr w:type="spellStart"/>
      <w:r>
        <w:rPr>
          <w:color w:val="FF0000"/>
        </w:rPr>
        <w:t>dikembangkan</w:t>
      </w:r>
      <w:proofErr w:type="spellEnd"/>
      <w:r>
        <w:rPr>
          <w:color w:val="FF0000"/>
        </w:rPr>
        <w:t>.</w:t>
      </w:r>
    </w:p>
    <w:p w14:paraId="493D9CFF" w14:textId="77777777" w:rsidR="0013713B" w:rsidRDefault="0013713B" w:rsidP="0013713B">
      <w:pPr>
        <w:pStyle w:val="Heading1"/>
        <w:numPr>
          <w:ilvl w:val="0"/>
          <w:numId w:val="4"/>
        </w:numPr>
      </w:pPr>
      <w:r>
        <w:t>Code</w:t>
      </w:r>
    </w:p>
    <w:p w14:paraId="5BBCC8EA" w14:textId="77777777" w:rsidR="0013713B" w:rsidRDefault="0013713B" w:rsidP="0013713B">
      <w:pPr>
        <w:pStyle w:val="Content"/>
        <w:rPr>
          <w:color w:val="FF0000"/>
        </w:rPr>
      </w:pPr>
      <w:r>
        <w:rPr>
          <w:color w:val="FF0000"/>
        </w:rPr>
        <w:t xml:space="preserve">Pada </w:t>
      </w:r>
      <w:proofErr w:type="spellStart"/>
      <w:r>
        <w:rPr>
          <w:color w:val="FF0000"/>
        </w:rPr>
        <w:t>bagian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tampilkan</w:t>
      </w:r>
      <w:proofErr w:type="spellEnd"/>
      <w:r>
        <w:rPr>
          <w:color w:val="FF0000"/>
        </w:rPr>
        <w:t xml:space="preserve"> code </w:t>
      </w:r>
      <w:proofErr w:type="spellStart"/>
      <w:r>
        <w:rPr>
          <w:color w:val="FF0000"/>
        </w:rPr>
        <w:t>sesuai</w:t>
      </w:r>
      <w:proofErr w:type="spellEnd"/>
      <w:r>
        <w:rPr>
          <w:color w:val="FF0000"/>
        </w:rPr>
        <w:t xml:space="preserve"> class yang </w:t>
      </w:r>
      <w:proofErr w:type="spellStart"/>
      <w:r>
        <w:rPr>
          <w:color w:val="FF0000"/>
        </w:rPr>
        <w:t>dibuat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serta</w:t>
      </w:r>
      <w:proofErr w:type="spellEnd"/>
      <w:r>
        <w:rPr>
          <w:color w:val="FF0000"/>
        </w:rPr>
        <w:t xml:space="preserve"> link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/drive code </w:t>
      </w:r>
      <w:proofErr w:type="spellStart"/>
      <w:r>
        <w:rPr>
          <w:color w:val="FF0000"/>
        </w:rPr>
        <w:t>tersebut</w:t>
      </w:r>
      <w:proofErr w:type="spellEnd"/>
      <w:r>
        <w:rPr>
          <w:color w:val="FF0000"/>
        </w:rPr>
        <w:t>.</w:t>
      </w:r>
    </w:p>
    <w:p w14:paraId="74749085" w14:textId="77777777" w:rsidR="0013713B" w:rsidRPr="0013713B" w:rsidRDefault="0013713B" w:rsidP="0013713B">
      <w:pPr>
        <w:pStyle w:val="Content"/>
        <w:rPr>
          <w:color w:val="auto"/>
        </w:rPr>
      </w:pPr>
      <w:r>
        <w:t>Link Code:</w:t>
      </w:r>
    </w:p>
    <w:tbl>
      <w:tblPr>
        <w:tblStyle w:val="TableGrid"/>
        <w:tblW w:w="0" w:type="auto"/>
        <w:tblBorders>
          <w:top w:val="single" w:sz="12" w:space="0" w:color="3592CF" w:themeColor="accent2"/>
          <w:left w:val="single" w:sz="12" w:space="0" w:color="3592CF" w:themeColor="accent2"/>
          <w:bottom w:val="single" w:sz="12" w:space="0" w:color="3592CF" w:themeColor="accent2"/>
          <w:right w:val="single" w:sz="12" w:space="0" w:color="3592CF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13713B" w14:paraId="48263BB8" w14:textId="77777777" w:rsidTr="0013713B">
        <w:tc>
          <w:tcPr>
            <w:tcW w:w="9926" w:type="dxa"/>
          </w:tcPr>
          <w:p w14:paraId="36D94484" w14:textId="77777777" w:rsidR="0013713B" w:rsidRPr="0013713B" w:rsidRDefault="0013713B" w:rsidP="0013713B">
            <w:pPr>
              <w:pStyle w:val="Content"/>
              <w:rPr>
                <w:color w:val="auto"/>
              </w:rPr>
            </w:pPr>
          </w:p>
        </w:tc>
      </w:tr>
    </w:tbl>
    <w:p w14:paraId="7DCDCB6B" w14:textId="77777777" w:rsidR="0013713B" w:rsidRDefault="0013713B" w:rsidP="0013713B">
      <w:pPr>
        <w:pStyle w:val="Content"/>
        <w:rPr>
          <w:color w:val="FF0000"/>
        </w:rPr>
      </w:pPr>
    </w:p>
    <w:p w14:paraId="5B01D64F" w14:textId="77777777" w:rsidR="0013713B" w:rsidRPr="0013713B" w:rsidRDefault="002A4279" w:rsidP="0013713B">
      <w:pPr>
        <w:pStyle w:val="Content"/>
        <w:rPr>
          <w:color w:val="auto"/>
        </w:rPr>
      </w:pPr>
      <w:r>
        <w:t xml:space="preserve">Code </w:t>
      </w:r>
      <w:proofErr w:type="spellStart"/>
      <w:r>
        <w:t>main.class</w:t>
      </w:r>
      <w:proofErr w:type="spellEnd"/>
    </w:p>
    <w:tbl>
      <w:tblPr>
        <w:tblStyle w:val="TableGrid"/>
        <w:tblW w:w="0" w:type="auto"/>
        <w:tblBorders>
          <w:top w:val="single" w:sz="12" w:space="0" w:color="3592CF" w:themeColor="accent2"/>
          <w:left w:val="single" w:sz="12" w:space="0" w:color="3592CF" w:themeColor="accent2"/>
          <w:bottom w:val="single" w:sz="12" w:space="0" w:color="3592CF" w:themeColor="accent2"/>
          <w:right w:val="single" w:sz="12" w:space="0" w:color="3592CF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13713B" w14:paraId="186321E4" w14:textId="77777777" w:rsidTr="0013713B">
        <w:tc>
          <w:tcPr>
            <w:tcW w:w="9926" w:type="dxa"/>
          </w:tcPr>
          <w:p w14:paraId="70877A13" w14:textId="77777777" w:rsidR="0013713B" w:rsidRPr="002A4279" w:rsidRDefault="0013713B" w:rsidP="0013713B">
            <w:pPr>
              <w:pStyle w:val="Content"/>
              <w:rPr>
                <w:color w:val="auto"/>
                <w:sz w:val="20"/>
              </w:rPr>
            </w:pPr>
          </w:p>
        </w:tc>
      </w:tr>
    </w:tbl>
    <w:p w14:paraId="2E17EC64" w14:textId="77777777" w:rsidR="002A4279" w:rsidRDefault="002A4279" w:rsidP="0013713B">
      <w:pPr>
        <w:pStyle w:val="Content"/>
        <w:rPr>
          <w:color w:val="FF0000"/>
        </w:rPr>
      </w:pPr>
    </w:p>
    <w:p w14:paraId="66D47385" w14:textId="77777777" w:rsidR="002A4279" w:rsidRPr="0013713B" w:rsidRDefault="002A4279" w:rsidP="002A4279">
      <w:pPr>
        <w:pStyle w:val="Content"/>
        <w:rPr>
          <w:color w:val="auto"/>
        </w:rPr>
      </w:pPr>
      <w:r>
        <w:t xml:space="preserve">Code </w:t>
      </w:r>
      <w:proofErr w:type="spellStart"/>
      <w:r w:rsidRPr="002A4279">
        <w:rPr>
          <w:color w:val="FF0000"/>
        </w:rPr>
        <w:t>other</w:t>
      </w:r>
      <w:r>
        <w:t>.class</w:t>
      </w:r>
      <w:proofErr w:type="spellEnd"/>
      <w:r>
        <w:t xml:space="preserve"> (</w:t>
      </w:r>
      <w:proofErr w:type="spellStart"/>
      <w:r w:rsidRPr="002A4279">
        <w:rPr>
          <w:i/>
        </w:rPr>
        <w:t>jika</w:t>
      </w:r>
      <w:proofErr w:type="spellEnd"/>
      <w:r w:rsidRPr="002A4279">
        <w:rPr>
          <w:i/>
        </w:rPr>
        <w:t xml:space="preserve"> </w:t>
      </w:r>
      <w:proofErr w:type="spellStart"/>
      <w:r w:rsidRPr="002A4279">
        <w:rPr>
          <w:i/>
        </w:rPr>
        <w:t>ada</w:t>
      </w:r>
      <w:proofErr w:type="spellEnd"/>
      <w:r>
        <w:t>)</w:t>
      </w:r>
    </w:p>
    <w:tbl>
      <w:tblPr>
        <w:tblStyle w:val="TableGrid"/>
        <w:tblW w:w="0" w:type="auto"/>
        <w:tblBorders>
          <w:top w:val="single" w:sz="12" w:space="0" w:color="3592CF" w:themeColor="accent2"/>
          <w:left w:val="single" w:sz="12" w:space="0" w:color="3592CF" w:themeColor="accent2"/>
          <w:bottom w:val="single" w:sz="12" w:space="0" w:color="3592CF" w:themeColor="accent2"/>
          <w:right w:val="single" w:sz="12" w:space="0" w:color="3592CF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2A4279" w14:paraId="393AE25B" w14:textId="77777777" w:rsidTr="00731A8C">
        <w:tc>
          <w:tcPr>
            <w:tcW w:w="9926" w:type="dxa"/>
          </w:tcPr>
          <w:p w14:paraId="7F60A22F" w14:textId="77777777" w:rsidR="002A4279" w:rsidRPr="002A4279" w:rsidRDefault="002A4279" w:rsidP="00731A8C">
            <w:pPr>
              <w:pStyle w:val="Content"/>
              <w:rPr>
                <w:color w:val="auto"/>
                <w:sz w:val="20"/>
              </w:rPr>
            </w:pPr>
          </w:p>
        </w:tc>
      </w:tr>
    </w:tbl>
    <w:p w14:paraId="230A8B83" w14:textId="77777777" w:rsidR="002A4279" w:rsidRDefault="002A4279" w:rsidP="002A4279">
      <w:pPr>
        <w:pStyle w:val="Content"/>
        <w:rPr>
          <w:color w:val="FF0000"/>
        </w:rPr>
      </w:pPr>
    </w:p>
    <w:p w14:paraId="6696DAE2" w14:textId="77777777" w:rsidR="0088331B" w:rsidRDefault="0013713B" w:rsidP="0013713B">
      <w:pPr>
        <w:pStyle w:val="Content"/>
        <w:rPr>
          <w:color w:val="FF0000"/>
        </w:rPr>
      </w:pPr>
      <w:r>
        <w:rPr>
          <w:color w:val="FF0000"/>
        </w:rPr>
        <w:t xml:space="preserve"> </w:t>
      </w:r>
    </w:p>
    <w:p w14:paraId="4457F614" w14:textId="77777777" w:rsidR="0088331B" w:rsidRPr="0088331B" w:rsidRDefault="0088331B" w:rsidP="0088331B"/>
    <w:p w14:paraId="7D883F45" w14:textId="77777777" w:rsidR="0088331B" w:rsidRPr="0088331B" w:rsidRDefault="0088331B" w:rsidP="0088331B"/>
    <w:p w14:paraId="6EF02A62" w14:textId="77777777" w:rsidR="0088331B" w:rsidRPr="0088331B" w:rsidRDefault="0088331B" w:rsidP="0088331B"/>
    <w:p w14:paraId="0E96D63C" w14:textId="77777777" w:rsidR="0088331B" w:rsidRPr="0088331B" w:rsidRDefault="0088331B" w:rsidP="0088331B"/>
    <w:p w14:paraId="4BA56D2D" w14:textId="77777777" w:rsidR="0088331B" w:rsidRPr="0088331B" w:rsidRDefault="0088331B" w:rsidP="0088331B"/>
    <w:p w14:paraId="245A25BA" w14:textId="77777777" w:rsidR="0088331B" w:rsidRPr="0088331B" w:rsidRDefault="0088331B" w:rsidP="0088331B"/>
    <w:p w14:paraId="316603E6" w14:textId="77777777" w:rsidR="0088331B" w:rsidRPr="0088331B" w:rsidRDefault="0088331B" w:rsidP="0088331B"/>
    <w:p w14:paraId="31B0524B" w14:textId="77777777" w:rsidR="0088331B" w:rsidRDefault="0088331B" w:rsidP="0088331B"/>
    <w:p w14:paraId="5451C283" w14:textId="77777777" w:rsidR="0013713B" w:rsidRDefault="0088331B" w:rsidP="0088331B">
      <w:pPr>
        <w:tabs>
          <w:tab w:val="left" w:pos="5784"/>
        </w:tabs>
      </w:pPr>
      <w:r>
        <w:tab/>
      </w:r>
    </w:p>
    <w:p w14:paraId="5FA00F6D" w14:textId="77777777" w:rsidR="0088331B" w:rsidRDefault="0088331B" w:rsidP="0088331B">
      <w:pPr>
        <w:tabs>
          <w:tab w:val="left" w:pos="5784"/>
        </w:tabs>
        <w:rPr>
          <w:color w:val="FF0000"/>
        </w:rPr>
      </w:pPr>
      <w:r w:rsidRPr="0088331B">
        <w:rPr>
          <w:color w:val="FF0000"/>
        </w:rPr>
        <w:t xml:space="preserve">YOU CAN DO IT </w:t>
      </w:r>
      <w:proofErr w:type="gramStart"/>
      <w:r w:rsidRPr="0088331B">
        <w:rPr>
          <w:color w:val="FF0000"/>
        </w:rPr>
        <w:t>GUYS..</w:t>
      </w:r>
      <w:proofErr w:type="gramEnd"/>
      <w:r w:rsidRPr="0088331B">
        <w:rPr>
          <w:color w:val="FF0000"/>
        </w:rPr>
        <w:t xml:space="preserve"> JUST BELIEVE IN YOURSELF</w:t>
      </w:r>
    </w:p>
    <w:p w14:paraId="1A7CC1C2" w14:textId="77777777" w:rsidR="0088331B" w:rsidRPr="0088331B" w:rsidRDefault="0088331B" w:rsidP="0088331B">
      <w:pPr>
        <w:tabs>
          <w:tab w:val="left" w:pos="5784"/>
        </w:tabs>
        <w:rPr>
          <w:b w:val="0"/>
          <w:i/>
          <w:color w:val="FF0000"/>
        </w:rPr>
      </w:pPr>
      <w:r w:rsidRPr="0088331B">
        <w:rPr>
          <w:b w:val="0"/>
          <w:i/>
          <w:color w:val="FF0000"/>
        </w:rPr>
        <w:t>Delete this part before you save it to PDF</w:t>
      </w:r>
      <w:r>
        <w:rPr>
          <w:b w:val="0"/>
          <w:i/>
          <w:color w:val="FF0000"/>
        </w:rPr>
        <w:t xml:space="preserve"> and submit it to BRONE</w:t>
      </w:r>
      <w:r w:rsidRPr="0088331B">
        <w:rPr>
          <w:b w:val="0"/>
          <w:i/>
          <w:color w:val="FF0000"/>
        </w:rPr>
        <w:t>.</w:t>
      </w:r>
    </w:p>
    <w:sectPr w:rsidR="0088331B" w:rsidRPr="0088331B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FDB9" w14:textId="77777777" w:rsidR="00456429" w:rsidRDefault="00456429">
      <w:r>
        <w:separator/>
      </w:r>
    </w:p>
    <w:p w14:paraId="03DE49EC" w14:textId="77777777" w:rsidR="00456429" w:rsidRDefault="00456429"/>
  </w:endnote>
  <w:endnote w:type="continuationSeparator" w:id="0">
    <w:p w14:paraId="3C0A1571" w14:textId="77777777" w:rsidR="00456429" w:rsidRDefault="00456429">
      <w:r>
        <w:continuationSeparator/>
      </w:r>
    </w:p>
    <w:p w14:paraId="69E5702F" w14:textId="77777777" w:rsidR="00456429" w:rsidRDefault="004564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4AEDD" w14:textId="77777777" w:rsidR="0013713B" w:rsidRDefault="001371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9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95553BD" w14:textId="77777777" w:rsidR="0013713B" w:rsidRDefault="00137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CDD10" w14:textId="77777777" w:rsidR="00456429" w:rsidRDefault="00456429">
      <w:r>
        <w:separator/>
      </w:r>
    </w:p>
    <w:p w14:paraId="2FC99EAF" w14:textId="77777777" w:rsidR="00456429" w:rsidRDefault="00456429"/>
  </w:footnote>
  <w:footnote w:type="continuationSeparator" w:id="0">
    <w:p w14:paraId="016ABEDB" w14:textId="77777777" w:rsidR="00456429" w:rsidRDefault="00456429">
      <w:r>
        <w:continuationSeparator/>
      </w:r>
    </w:p>
    <w:p w14:paraId="77287A79" w14:textId="77777777" w:rsidR="00456429" w:rsidRDefault="004564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13713B" w14:paraId="3BEC8C87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D3B02F0" w14:textId="77777777" w:rsidR="0013713B" w:rsidRDefault="0013713B">
          <w:pPr>
            <w:pStyle w:val="Header"/>
          </w:pPr>
        </w:p>
      </w:tc>
    </w:tr>
  </w:tbl>
  <w:p w14:paraId="7CD7DAA0" w14:textId="77777777" w:rsidR="0013713B" w:rsidRDefault="0013713B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E54"/>
    <w:multiLevelType w:val="hybridMultilevel"/>
    <w:tmpl w:val="CC3A45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9C5"/>
    <w:multiLevelType w:val="hybridMultilevel"/>
    <w:tmpl w:val="297A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76F6E"/>
    <w:multiLevelType w:val="hybridMultilevel"/>
    <w:tmpl w:val="2D48A4BC"/>
    <w:lvl w:ilvl="0" w:tplc="F59E68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15C39"/>
    <w:multiLevelType w:val="hybridMultilevel"/>
    <w:tmpl w:val="4CD02D74"/>
    <w:lvl w:ilvl="0" w:tplc="09B276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32AD1"/>
    <w:multiLevelType w:val="hybridMultilevel"/>
    <w:tmpl w:val="E580EC4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8567BC"/>
    <w:multiLevelType w:val="hybridMultilevel"/>
    <w:tmpl w:val="822EC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E074F"/>
    <w:multiLevelType w:val="hybridMultilevel"/>
    <w:tmpl w:val="AB045BA2"/>
    <w:lvl w:ilvl="0" w:tplc="126CF61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57082F"/>
    <w:multiLevelType w:val="hybridMultilevel"/>
    <w:tmpl w:val="24FC35CA"/>
    <w:lvl w:ilvl="0" w:tplc="968025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14497"/>
    <w:multiLevelType w:val="hybridMultilevel"/>
    <w:tmpl w:val="1C08A9FA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935983"/>
    <w:multiLevelType w:val="hybridMultilevel"/>
    <w:tmpl w:val="E3DC24D0"/>
    <w:lvl w:ilvl="0" w:tplc="CD70CB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219A6"/>
    <w:multiLevelType w:val="hybridMultilevel"/>
    <w:tmpl w:val="8FC04978"/>
    <w:lvl w:ilvl="0" w:tplc="542A3E4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3F314A"/>
    <w:multiLevelType w:val="hybridMultilevel"/>
    <w:tmpl w:val="45F2D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C7DBA"/>
    <w:multiLevelType w:val="hybridMultilevel"/>
    <w:tmpl w:val="441EBBC4"/>
    <w:lvl w:ilvl="0" w:tplc="75A48F4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90030"/>
    <w:multiLevelType w:val="hybridMultilevel"/>
    <w:tmpl w:val="F9BE8652"/>
    <w:lvl w:ilvl="0" w:tplc="D2F6AE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6"/>
  </w:num>
  <w:num w:numId="11">
    <w:abstractNumId w:val="10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BC"/>
    <w:rsid w:val="0002482E"/>
    <w:rsid w:val="00050324"/>
    <w:rsid w:val="000A0150"/>
    <w:rsid w:val="000E63C9"/>
    <w:rsid w:val="00130E9D"/>
    <w:rsid w:val="0013713B"/>
    <w:rsid w:val="00141C15"/>
    <w:rsid w:val="00150A6D"/>
    <w:rsid w:val="00185B35"/>
    <w:rsid w:val="001E6EBB"/>
    <w:rsid w:val="001F2BC8"/>
    <w:rsid w:val="001F5F6B"/>
    <w:rsid w:val="00240452"/>
    <w:rsid w:val="00243EBC"/>
    <w:rsid w:val="00246A35"/>
    <w:rsid w:val="00284348"/>
    <w:rsid w:val="002A4279"/>
    <w:rsid w:val="002F51F5"/>
    <w:rsid w:val="002F789C"/>
    <w:rsid w:val="00312137"/>
    <w:rsid w:val="00330359"/>
    <w:rsid w:val="0033762F"/>
    <w:rsid w:val="00366C7E"/>
    <w:rsid w:val="00384EA3"/>
    <w:rsid w:val="003A39A1"/>
    <w:rsid w:val="003C2191"/>
    <w:rsid w:val="003D3863"/>
    <w:rsid w:val="003E4220"/>
    <w:rsid w:val="004110DE"/>
    <w:rsid w:val="0044085A"/>
    <w:rsid w:val="00456429"/>
    <w:rsid w:val="00461F22"/>
    <w:rsid w:val="00463D97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8331B"/>
    <w:rsid w:val="008B1FEE"/>
    <w:rsid w:val="00903C32"/>
    <w:rsid w:val="00904F2A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9296F"/>
    <w:rsid w:val="00AC29F3"/>
    <w:rsid w:val="00AC5FB6"/>
    <w:rsid w:val="00B13CD7"/>
    <w:rsid w:val="00B231E5"/>
    <w:rsid w:val="00B91CD7"/>
    <w:rsid w:val="00BB6465"/>
    <w:rsid w:val="00BF77BC"/>
    <w:rsid w:val="00C02B87"/>
    <w:rsid w:val="00C2683A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7AE0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D8B6C2"/>
  <w15:docId w15:val="{38E3E194-FC95-4C20-A249-6540F0B2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3E42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E4220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a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4FA4F90B7C4971A70AE402974D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8423E-9403-49DF-9906-5186B9FA2D0E}"/>
      </w:docPartPr>
      <w:docPartBody>
        <w:p w:rsidR="003C5AAB" w:rsidRDefault="00293867">
          <w:pPr>
            <w:pStyle w:val="554FA4F90B7C4971A70AE402974DD44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November 13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715FE3EB64343878F4627053C323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DC94-3888-4844-95CF-45435ACA661A}"/>
      </w:docPartPr>
      <w:docPartBody>
        <w:p w:rsidR="003C5AAB" w:rsidRDefault="00293867">
          <w:pPr>
            <w:pStyle w:val="0715FE3EB64343878F4627053C323AD3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67"/>
    <w:rsid w:val="00293867"/>
    <w:rsid w:val="003C5AAB"/>
    <w:rsid w:val="007D2628"/>
    <w:rsid w:val="00C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554FA4F90B7C4971A70AE402974DD449">
    <w:name w:val="554FA4F90B7C4971A70AE402974DD449"/>
  </w:style>
  <w:style w:type="paragraph" w:customStyle="1" w:styleId="0715FE3EB64343878F4627053C323AD3">
    <w:name w:val="0715FE3EB64343878F4627053C323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Metro report</Template>
  <TotalTime>101</TotalTime>
  <Pages>7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</dc:creator>
  <cp:keywords/>
  <cp:lastModifiedBy>Puja Rajistha</cp:lastModifiedBy>
  <cp:revision>8</cp:revision>
  <cp:lastPrinted>2006-08-01T17:47:00Z</cp:lastPrinted>
  <dcterms:created xsi:type="dcterms:W3CDTF">2024-11-13T14:27:00Z</dcterms:created>
  <dcterms:modified xsi:type="dcterms:W3CDTF">2024-11-18T01:09:00Z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GrammarlyDocumentId">
    <vt:lpwstr>4d6c6c17-4815-402a-8aee-0137d2b85997</vt:lpwstr>
  </property>
</Properties>
</file>